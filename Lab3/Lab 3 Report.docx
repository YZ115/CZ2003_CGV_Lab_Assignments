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588C3" w14:textId="1AD76104"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53B1A80D" w14:textId="77777777" w:rsidR="00E515A3" w:rsidRDefault="00E515A3" w:rsidP="00C6554A">
      <w:pPr>
        <w:pStyle w:val="Photo"/>
      </w:pPr>
    </w:p>
    <w:p w14:paraId="570D2741" w14:textId="1A399A60" w:rsidR="008C5F3D" w:rsidRPr="008B5277" w:rsidRDefault="008C5F3D" w:rsidP="00C6554A">
      <w:pPr>
        <w:pStyle w:val="Photo"/>
      </w:pPr>
      <w:r w:rsidRPr="008C5F3D">
        <w:rPr>
          <w:noProof/>
        </w:rPr>
        <w:drawing>
          <wp:inline distT="0" distB="0" distL="0" distR="0" wp14:anchorId="2EE41158" wp14:editId="7900E63D">
            <wp:extent cx="3871295" cy="544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425"/>
                    <a:stretch/>
                  </pic:blipFill>
                  <pic:spPr bwMode="auto">
                    <a:xfrm>
                      <a:off x="0" y="0"/>
                      <a:ext cx="3892198" cy="5477718"/>
                    </a:xfrm>
                    <a:prstGeom prst="rect">
                      <a:avLst/>
                    </a:prstGeom>
                    <a:ln>
                      <a:noFill/>
                    </a:ln>
                    <a:extLst>
                      <a:ext uri="{53640926-AAD7-44D8-BBD7-CCE9431645EC}">
                        <a14:shadowObscured xmlns:a14="http://schemas.microsoft.com/office/drawing/2010/main"/>
                      </a:ext>
                    </a:extLst>
                  </pic:spPr>
                </pic:pic>
              </a:graphicData>
            </a:graphic>
          </wp:inline>
        </w:drawing>
      </w:r>
      <w:bookmarkStart w:id="5" w:name="_GoBack"/>
      <w:bookmarkEnd w:id="5"/>
    </w:p>
    <w:bookmarkEnd w:id="0"/>
    <w:bookmarkEnd w:id="1"/>
    <w:bookmarkEnd w:id="2"/>
    <w:bookmarkEnd w:id="3"/>
    <w:bookmarkEnd w:id="4"/>
    <w:p w14:paraId="5F2B9FEC" w14:textId="77777777" w:rsidR="008C5F3D" w:rsidRDefault="008C5F3D" w:rsidP="00C6554A">
      <w:pPr>
        <w:pStyle w:val="Title"/>
      </w:pPr>
    </w:p>
    <w:p w14:paraId="3ADC8146" w14:textId="18F000ED" w:rsidR="00C6554A" w:rsidRDefault="00A840C4" w:rsidP="00C6554A">
      <w:pPr>
        <w:pStyle w:val="Title"/>
      </w:pPr>
      <w:r>
        <w:t xml:space="preserve">Lab </w:t>
      </w:r>
      <w:r w:rsidR="0072459D">
        <w:t>3</w:t>
      </w:r>
      <w:r>
        <w:t xml:space="preserve"> Report</w:t>
      </w:r>
    </w:p>
    <w:p w14:paraId="38582B81" w14:textId="7548ABFF" w:rsidR="00C6554A" w:rsidRDefault="00470C48" w:rsidP="00A840C4">
      <w:pPr>
        <w:pStyle w:val="ContactInfo"/>
      </w:pPr>
      <w:r>
        <w:t>Parametric Surfaces and Solids</w:t>
      </w:r>
    </w:p>
    <w:p w14:paraId="76707D9F" w14:textId="5B0B3CA4" w:rsidR="00A840C4" w:rsidRPr="00D5413C" w:rsidRDefault="007E5FB2" w:rsidP="00A840C4">
      <w:pPr>
        <w:pStyle w:val="ContactInfo"/>
      </w:pPr>
      <w:r>
        <w:t>SSR3</w:t>
      </w:r>
    </w:p>
    <w:p w14:paraId="23EE8C6C" w14:textId="7F05FBD1" w:rsidR="002066A1" w:rsidRDefault="00A840C4" w:rsidP="00894A4B">
      <w:pPr>
        <w:pStyle w:val="ContactInfo"/>
      </w:pPr>
      <w:r>
        <w:t>Yuhan Zhang</w:t>
      </w:r>
      <w:r w:rsidR="00C6554A">
        <w:t xml:space="preserve"> | </w:t>
      </w:r>
      <w:r>
        <w:t>CZ2003 Computer Graphics and Visualization</w:t>
      </w:r>
      <w:r w:rsidR="00C6554A">
        <w:t xml:space="preserve"> |</w:t>
      </w:r>
      <w:r w:rsidR="00C6554A" w:rsidRPr="00D5413C">
        <w:t xml:space="preserve"> </w:t>
      </w:r>
      <w:r w:rsidR="003B7CE8">
        <w:t>21</w:t>
      </w:r>
      <w:r>
        <w:t xml:space="preserve"> </w:t>
      </w:r>
      <w:r w:rsidR="00470C48">
        <w:t>October</w:t>
      </w:r>
      <w:r>
        <w:t xml:space="preserve"> 2019</w:t>
      </w:r>
      <w:r w:rsidR="00C6554A">
        <w:br w:type="page"/>
      </w:r>
    </w:p>
    <w:p w14:paraId="239A6E9F" w14:textId="6C8668D6" w:rsidR="00894A4B" w:rsidRDefault="00894A4B" w:rsidP="00894A4B">
      <w:pPr>
        <w:pStyle w:val="ContactInfo"/>
        <w:jc w:val="left"/>
      </w:pPr>
      <w:r>
        <w:lastRenderedPageBreak/>
        <w:t>Parametric Surfaces and Solids: 3D</w:t>
      </w:r>
    </w:p>
    <w:tbl>
      <w:tblPr>
        <w:tblStyle w:val="TableGrid"/>
        <w:tblW w:w="0" w:type="auto"/>
        <w:tblLook w:val="04A0" w:firstRow="1" w:lastRow="0" w:firstColumn="1" w:lastColumn="0" w:noHBand="0" w:noVBand="1"/>
      </w:tblPr>
      <w:tblGrid>
        <w:gridCol w:w="4288"/>
        <w:gridCol w:w="4342"/>
      </w:tblGrid>
      <w:tr w:rsidR="001C0F24" w14:paraId="1427F571" w14:textId="77777777" w:rsidTr="001C0F24">
        <w:tc>
          <w:tcPr>
            <w:tcW w:w="4288" w:type="dxa"/>
          </w:tcPr>
          <w:p w14:paraId="47EFA5FF" w14:textId="56646B60" w:rsidR="00894A4B" w:rsidRPr="00894A4B" w:rsidRDefault="00894A4B" w:rsidP="00894A4B">
            <w:pPr>
              <w:pStyle w:val="ContactInfo"/>
              <w:jc w:val="left"/>
              <w:rPr>
                <w:b/>
                <w:bCs/>
              </w:rPr>
            </w:pPr>
            <w:r>
              <w:rPr>
                <w:b/>
                <w:bCs/>
              </w:rPr>
              <w:t>Plane 1</w:t>
            </w:r>
            <w:r w:rsidR="00F56439">
              <w:rPr>
                <w:b/>
                <w:bCs/>
              </w:rPr>
              <w:t>a</w:t>
            </w:r>
          </w:p>
        </w:tc>
        <w:tc>
          <w:tcPr>
            <w:tcW w:w="4342" w:type="dxa"/>
          </w:tcPr>
          <w:p w14:paraId="4FC00260" w14:textId="43DE51CE" w:rsidR="00894A4B" w:rsidRPr="00894A4B" w:rsidRDefault="00F56439" w:rsidP="00894A4B">
            <w:pPr>
              <w:pStyle w:val="ContactInfo"/>
              <w:jc w:val="left"/>
              <w:rPr>
                <w:b/>
                <w:bCs/>
              </w:rPr>
            </w:pPr>
            <w:r>
              <w:rPr>
                <w:b/>
                <w:bCs/>
              </w:rPr>
              <w:t>Plane 1b</w:t>
            </w:r>
          </w:p>
        </w:tc>
      </w:tr>
      <w:tr w:rsidR="001C0F24" w14:paraId="2877B1BB" w14:textId="77777777" w:rsidTr="001C0F24">
        <w:tc>
          <w:tcPr>
            <w:tcW w:w="4288" w:type="dxa"/>
          </w:tcPr>
          <w:p w14:paraId="3228C1B3" w14:textId="180128A4" w:rsidR="00894A4B" w:rsidRDefault="00894A4B" w:rsidP="00894A4B">
            <w:pPr>
              <w:pStyle w:val="ContactInfo"/>
              <w:jc w:val="left"/>
            </w:pPr>
            <w:r w:rsidRPr="00894A4B">
              <w:rPr>
                <w:noProof/>
              </w:rPr>
              <w:drawing>
                <wp:inline distT="0" distB="0" distL="0" distR="0" wp14:anchorId="7F80D173" wp14:editId="354FA55A">
                  <wp:extent cx="2583180" cy="263112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510" cy="2643687"/>
                          </a:xfrm>
                          <a:prstGeom prst="rect">
                            <a:avLst/>
                          </a:prstGeom>
                        </pic:spPr>
                      </pic:pic>
                    </a:graphicData>
                  </a:graphic>
                </wp:inline>
              </w:drawing>
            </w:r>
          </w:p>
          <w:p w14:paraId="6599ACE3" w14:textId="77777777" w:rsidR="00894A4B" w:rsidRDefault="00894A4B" w:rsidP="00894A4B">
            <w:pPr>
              <w:pStyle w:val="ContactInfo"/>
              <w:jc w:val="left"/>
            </w:pPr>
            <w:r>
              <w:t>Above illustrates a 3D plane defined by parametric equations:</w:t>
            </w:r>
          </w:p>
          <w:p w14:paraId="73E329DB" w14:textId="77777777" w:rsidR="00894A4B" w:rsidRDefault="00894A4B" w:rsidP="00894A4B">
            <w:pPr>
              <w:pStyle w:val="ContactInfo"/>
              <w:jc w:val="left"/>
            </w:pPr>
            <w:r>
              <w:t>x=v;</w:t>
            </w:r>
          </w:p>
          <w:p w14:paraId="6CC99D48" w14:textId="77777777" w:rsidR="00894A4B" w:rsidRDefault="00894A4B" w:rsidP="00894A4B">
            <w:pPr>
              <w:pStyle w:val="ContactInfo"/>
              <w:jc w:val="left"/>
            </w:pPr>
            <w:r>
              <w:t>y=u;</w:t>
            </w:r>
          </w:p>
          <w:p w14:paraId="165D7082" w14:textId="4D4409B3" w:rsidR="00894A4B" w:rsidRDefault="00894A4B" w:rsidP="00894A4B">
            <w:pPr>
              <w:pStyle w:val="ContactInfo"/>
              <w:jc w:val="left"/>
            </w:pPr>
            <w:r>
              <w:t>z=v;</w:t>
            </w:r>
          </w:p>
          <w:p w14:paraId="4634E68D" w14:textId="45C1787E" w:rsidR="009A3CD6" w:rsidRDefault="009A3CD6" w:rsidP="00894A4B">
            <w:pPr>
              <w:pStyle w:val="ContactInfo"/>
              <w:jc w:val="left"/>
            </w:pPr>
            <w:r>
              <w:t xml:space="preserve">The parameters for u and v </w:t>
            </w:r>
            <w:r w:rsidR="00F56439">
              <w:t>are</w:t>
            </w:r>
            <w:r>
              <w:t xml:space="preserve"> [0 1 0 1].</w:t>
            </w:r>
          </w:p>
          <w:p w14:paraId="3F9B3E38" w14:textId="62676D1C" w:rsidR="009A3CD6" w:rsidRDefault="009A3CD6" w:rsidP="00894A4B">
            <w:pPr>
              <w:pStyle w:val="ContactInfo"/>
              <w:jc w:val="left"/>
            </w:pPr>
            <w:r>
              <w:t>The resolution is set to [75 75]</w:t>
            </w:r>
          </w:p>
          <w:p w14:paraId="5BFFBE59" w14:textId="413AC4C3" w:rsidR="009A3CD6" w:rsidRDefault="009A3CD6" w:rsidP="00894A4B">
            <w:pPr>
              <w:pStyle w:val="ContactInfo"/>
              <w:jc w:val="left"/>
            </w:pPr>
            <w:r>
              <w:t>The corresponding file is named ‘3Dplane</w:t>
            </w:r>
            <w:r w:rsidR="00F56439">
              <w:t>_75</w:t>
            </w:r>
            <w:r>
              <w:t>.wrl’.</w:t>
            </w:r>
          </w:p>
        </w:tc>
        <w:tc>
          <w:tcPr>
            <w:tcW w:w="4342" w:type="dxa"/>
          </w:tcPr>
          <w:p w14:paraId="54250ACF" w14:textId="5045F1B7" w:rsidR="00894A4B" w:rsidRDefault="00F56439" w:rsidP="00894A4B">
            <w:pPr>
              <w:pStyle w:val="ContactInfo"/>
              <w:jc w:val="left"/>
            </w:pPr>
            <w:r w:rsidRPr="00894A4B">
              <w:rPr>
                <w:noProof/>
              </w:rPr>
              <w:drawing>
                <wp:inline distT="0" distB="0" distL="0" distR="0" wp14:anchorId="2656E5E7" wp14:editId="6EBEA263">
                  <wp:extent cx="2583180" cy="263112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510" cy="2643687"/>
                          </a:xfrm>
                          <a:prstGeom prst="rect">
                            <a:avLst/>
                          </a:prstGeom>
                        </pic:spPr>
                      </pic:pic>
                    </a:graphicData>
                  </a:graphic>
                </wp:inline>
              </w:drawing>
            </w:r>
          </w:p>
          <w:p w14:paraId="1AF55423" w14:textId="243DD0CC" w:rsidR="00F56439" w:rsidRDefault="00F56439" w:rsidP="00894A4B">
            <w:pPr>
              <w:pStyle w:val="ContactInfo"/>
              <w:jc w:val="left"/>
            </w:pPr>
            <w:r>
              <w:t>Above illustrates a 3D plane with defined by the same parametric equations as Plane 1</w:t>
            </w:r>
            <w:r w:rsidR="00CF5D3A">
              <w:t>a</w:t>
            </w:r>
            <w:r>
              <w:t xml:space="preserve">. The parameters for u and v are still </w:t>
            </w:r>
          </w:p>
          <w:p w14:paraId="7D36556A" w14:textId="150C2E92" w:rsidR="00F56439" w:rsidRDefault="00F56439" w:rsidP="00894A4B">
            <w:pPr>
              <w:pStyle w:val="ContactInfo"/>
              <w:jc w:val="left"/>
            </w:pPr>
            <w:r>
              <w:t>[0 1 0 1], but the resolution is changed from [75 75] to [15 15]. The corresponding file is named ‘3DPlane_15.wrl’.</w:t>
            </w:r>
          </w:p>
        </w:tc>
      </w:tr>
      <w:tr w:rsidR="00F56439" w14:paraId="0819E818" w14:textId="77777777" w:rsidTr="002066A1">
        <w:tc>
          <w:tcPr>
            <w:tcW w:w="8630" w:type="dxa"/>
            <w:gridSpan w:val="2"/>
          </w:tcPr>
          <w:p w14:paraId="772601A4" w14:textId="2178E5BF" w:rsidR="00F56439" w:rsidRPr="00F56439" w:rsidRDefault="00F56439" w:rsidP="00894A4B">
            <w:pPr>
              <w:pStyle w:val="ContactInfo"/>
              <w:jc w:val="left"/>
              <w:rPr>
                <w:b/>
                <w:bCs/>
              </w:rPr>
            </w:pPr>
            <w:r>
              <w:rPr>
                <w:b/>
                <w:bCs/>
              </w:rPr>
              <w:t>Notes</w:t>
            </w:r>
          </w:p>
        </w:tc>
      </w:tr>
      <w:tr w:rsidR="00F56439" w14:paraId="637CACE9" w14:textId="77777777" w:rsidTr="002066A1">
        <w:tc>
          <w:tcPr>
            <w:tcW w:w="8630" w:type="dxa"/>
            <w:gridSpan w:val="2"/>
          </w:tcPr>
          <w:p w14:paraId="00875962" w14:textId="35A3B2A1" w:rsidR="00F56439" w:rsidRPr="00F56439" w:rsidRDefault="00F56439" w:rsidP="00894A4B">
            <w:pPr>
              <w:pStyle w:val="ContactInfo"/>
              <w:jc w:val="left"/>
            </w:pPr>
            <w:r>
              <w:t>A change in resolution of Plane 1 does not affect the appearance of the plane. This is because all the samples already lie on the plane, thus the result will be the same regardless of how many samples are taken.</w:t>
            </w:r>
          </w:p>
        </w:tc>
      </w:tr>
      <w:tr w:rsidR="001C0F24" w14:paraId="5F277761" w14:textId="77777777" w:rsidTr="001C0F24">
        <w:tc>
          <w:tcPr>
            <w:tcW w:w="4288" w:type="dxa"/>
          </w:tcPr>
          <w:p w14:paraId="12EA0DE8" w14:textId="5CAE71D2" w:rsidR="00894A4B" w:rsidRPr="00735C8C" w:rsidRDefault="00735C8C" w:rsidP="00894A4B">
            <w:pPr>
              <w:pStyle w:val="ContactInfo"/>
              <w:jc w:val="left"/>
              <w:rPr>
                <w:b/>
                <w:bCs/>
              </w:rPr>
            </w:pPr>
            <w:r>
              <w:rPr>
                <w:b/>
                <w:bCs/>
              </w:rPr>
              <w:t>Triangle 1a</w:t>
            </w:r>
          </w:p>
        </w:tc>
        <w:tc>
          <w:tcPr>
            <w:tcW w:w="4342" w:type="dxa"/>
          </w:tcPr>
          <w:p w14:paraId="38242EE2" w14:textId="667C98B7" w:rsidR="00894A4B" w:rsidRPr="00894A4B" w:rsidRDefault="00735C8C" w:rsidP="00894A4B">
            <w:pPr>
              <w:pStyle w:val="ContactInfo"/>
              <w:jc w:val="left"/>
              <w:rPr>
                <w:b/>
                <w:bCs/>
              </w:rPr>
            </w:pPr>
            <w:r>
              <w:rPr>
                <w:b/>
                <w:bCs/>
              </w:rPr>
              <w:t>Triangle 1b</w:t>
            </w:r>
          </w:p>
        </w:tc>
      </w:tr>
      <w:tr w:rsidR="001C0F24" w14:paraId="090922DC" w14:textId="77777777" w:rsidTr="001C0F24">
        <w:tc>
          <w:tcPr>
            <w:tcW w:w="4288" w:type="dxa"/>
          </w:tcPr>
          <w:p w14:paraId="54DE1FC3" w14:textId="128D0732" w:rsidR="00894A4B" w:rsidRDefault="00CF5D3A" w:rsidP="00894A4B">
            <w:pPr>
              <w:pStyle w:val="ContactInfo"/>
              <w:jc w:val="left"/>
            </w:pPr>
            <w:r w:rsidRPr="00CF5D3A">
              <w:rPr>
                <w:noProof/>
              </w:rPr>
              <w:lastRenderedPageBreak/>
              <w:drawing>
                <wp:inline distT="0" distB="0" distL="0" distR="0" wp14:anchorId="4759C448" wp14:editId="67E675F8">
                  <wp:extent cx="2598420" cy="27069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553" cy="2717495"/>
                          </a:xfrm>
                          <a:prstGeom prst="rect">
                            <a:avLst/>
                          </a:prstGeom>
                        </pic:spPr>
                      </pic:pic>
                    </a:graphicData>
                  </a:graphic>
                </wp:inline>
              </w:drawing>
            </w:r>
          </w:p>
          <w:p w14:paraId="0C6D4B45" w14:textId="43452448" w:rsidR="00735C8C" w:rsidRDefault="00735C8C" w:rsidP="00735C8C">
            <w:pPr>
              <w:pStyle w:val="ContactInfo"/>
              <w:jc w:val="left"/>
            </w:pPr>
            <w:r>
              <w:t>Above illustrates a 3D triangle defined by parametric equations:</w:t>
            </w:r>
          </w:p>
          <w:p w14:paraId="4897627A" w14:textId="77777777" w:rsidR="00735C8C" w:rsidRDefault="00735C8C" w:rsidP="00735C8C">
            <w:pPr>
              <w:pStyle w:val="ContactInfo"/>
              <w:jc w:val="left"/>
            </w:pPr>
            <w:r>
              <w:t>x=u-0.6;</w:t>
            </w:r>
          </w:p>
          <w:p w14:paraId="2A1E5F32" w14:textId="0E575CFF" w:rsidR="00735C8C" w:rsidRDefault="00735C8C" w:rsidP="00735C8C">
            <w:pPr>
              <w:pStyle w:val="ContactInfo"/>
              <w:jc w:val="left"/>
            </w:pPr>
            <w:r>
              <w:t>y=v*u*0.5;</w:t>
            </w:r>
          </w:p>
          <w:p w14:paraId="1FE2CD25" w14:textId="77777777" w:rsidR="00735C8C" w:rsidRDefault="00735C8C" w:rsidP="00735C8C">
            <w:pPr>
              <w:pStyle w:val="ContactInfo"/>
              <w:jc w:val="left"/>
            </w:pPr>
            <w:r>
              <w:t>z=v*u*0.5;</w:t>
            </w:r>
          </w:p>
          <w:p w14:paraId="4C07AE4D" w14:textId="1757D714" w:rsidR="00735C8C" w:rsidRDefault="00735C8C" w:rsidP="00735C8C">
            <w:pPr>
              <w:pStyle w:val="ContactInfo"/>
              <w:jc w:val="left"/>
            </w:pPr>
            <w:r>
              <w:t>The parameters for u and v are [0 1 0 1].</w:t>
            </w:r>
          </w:p>
          <w:p w14:paraId="5DB6A067" w14:textId="77777777" w:rsidR="00735C8C" w:rsidRDefault="00735C8C" w:rsidP="00735C8C">
            <w:pPr>
              <w:pStyle w:val="ContactInfo"/>
              <w:jc w:val="left"/>
            </w:pPr>
            <w:r>
              <w:t>The resolution is set to [75 75]</w:t>
            </w:r>
          </w:p>
          <w:p w14:paraId="081BB7EE" w14:textId="423486DB" w:rsidR="00735C8C" w:rsidRDefault="00735C8C" w:rsidP="00735C8C">
            <w:pPr>
              <w:pStyle w:val="ContactInfo"/>
              <w:jc w:val="left"/>
            </w:pPr>
            <w:r>
              <w:t>The corresponding file is named ‘3Dplane_75.wrl’.</w:t>
            </w:r>
          </w:p>
        </w:tc>
        <w:tc>
          <w:tcPr>
            <w:tcW w:w="4342" w:type="dxa"/>
          </w:tcPr>
          <w:p w14:paraId="7ACBEA34" w14:textId="7080C10F" w:rsidR="00894A4B" w:rsidRDefault="00CF5D3A" w:rsidP="00894A4B">
            <w:pPr>
              <w:pStyle w:val="ContactInfo"/>
              <w:jc w:val="left"/>
            </w:pPr>
            <w:r w:rsidRPr="00CF5D3A">
              <w:rPr>
                <w:noProof/>
              </w:rPr>
              <w:drawing>
                <wp:inline distT="0" distB="0" distL="0" distR="0" wp14:anchorId="167B52B0" wp14:editId="141FF5B1">
                  <wp:extent cx="2598420" cy="27069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553" cy="2717495"/>
                          </a:xfrm>
                          <a:prstGeom prst="rect">
                            <a:avLst/>
                          </a:prstGeom>
                        </pic:spPr>
                      </pic:pic>
                    </a:graphicData>
                  </a:graphic>
                </wp:inline>
              </w:drawing>
            </w:r>
          </w:p>
          <w:p w14:paraId="2A6BEA52" w14:textId="2ABC5DB0" w:rsidR="00735C8C" w:rsidRDefault="00CF5D3A" w:rsidP="00CF5D3A">
            <w:pPr>
              <w:pStyle w:val="ContactInfo"/>
              <w:jc w:val="left"/>
            </w:pPr>
            <w:r>
              <w:t>Above illustrates a 3D triangle with defined by the same parametric equations as Triangle 1a. The parameters for u and v are still [0 1 0 1], but the resolution is changed from [75 75] to [15 15]. The corresponding file is named ‘3DTriangle_15.wrl’.</w:t>
            </w:r>
          </w:p>
        </w:tc>
      </w:tr>
      <w:tr w:rsidR="002565B0" w14:paraId="6F3E8084" w14:textId="77777777" w:rsidTr="002066A1">
        <w:tc>
          <w:tcPr>
            <w:tcW w:w="8630" w:type="dxa"/>
            <w:gridSpan w:val="2"/>
          </w:tcPr>
          <w:p w14:paraId="0D396E05" w14:textId="1FC5CC96" w:rsidR="002565B0" w:rsidRPr="002565B0" w:rsidRDefault="002565B0" w:rsidP="00894A4B">
            <w:pPr>
              <w:pStyle w:val="ContactInfo"/>
              <w:jc w:val="left"/>
              <w:rPr>
                <w:b/>
                <w:bCs/>
              </w:rPr>
            </w:pPr>
            <w:r>
              <w:rPr>
                <w:b/>
                <w:bCs/>
              </w:rPr>
              <w:t>Notes</w:t>
            </w:r>
          </w:p>
        </w:tc>
      </w:tr>
      <w:tr w:rsidR="002565B0" w14:paraId="4A085BCB" w14:textId="77777777" w:rsidTr="002066A1">
        <w:tc>
          <w:tcPr>
            <w:tcW w:w="8630" w:type="dxa"/>
            <w:gridSpan w:val="2"/>
          </w:tcPr>
          <w:p w14:paraId="418FF074" w14:textId="6BBBC022" w:rsidR="002565B0" w:rsidRPr="00CF5D3A" w:rsidRDefault="002565B0" w:rsidP="00894A4B">
            <w:pPr>
              <w:pStyle w:val="ContactInfo"/>
              <w:jc w:val="left"/>
            </w:pPr>
            <w:r>
              <w:t>Please refer to notes for Plane 1. Similarly, all sampled points lie on the same plane of the triangle, thus resolution will not change the triangle’s appearance.</w:t>
            </w:r>
          </w:p>
        </w:tc>
      </w:tr>
      <w:tr w:rsidR="001C0F24" w14:paraId="3E6C283E" w14:textId="77777777" w:rsidTr="001C0F24">
        <w:tc>
          <w:tcPr>
            <w:tcW w:w="4288" w:type="dxa"/>
          </w:tcPr>
          <w:p w14:paraId="3E8B07F2" w14:textId="2D67DBF8" w:rsidR="00894A4B" w:rsidRPr="00894A4B" w:rsidRDefault="00DC061F" w:rsidP="00894A4B">
            <w:pPr>
              <w:pStyle w:val="ContactInfo"/>
              <w:jc w:val="left"/>
              <w:rPr>
                <w:b/>
                <w:bCs/>
              </w:rPr>
            </w:pPr>
            <w:r>
              <w:rPr>
                <w:b/>
                <w:bCs/>
              </w:rPr>
              <w:t>Surface 1a</w:t>
            </w:r>
          </w:p>
        </w:tc>
        <w:tc>
          <w:tcPr>
            <w:tcW w:w="4342" w:type="dxa"/>
          </w:tcPr>
          <w:p w14:paraId="76BCA754" w14:textId="2231999B" w:rsidR="00894A4B" w:rsidRPr="00894A4B" w:rsidRDefault="00DC061F" w:rsidP="00894A4B">
            <w:pPr>
              <w:pStyle w:val="ContactInfo"/>
              <w:jc w:val="left"/>
              <w:rPr>
                <w:b/>
                <w:bCs/>
              </w:rPr>
            </w:pPr>
            <w:r>
              <w:rPr>
                <w:b/>
                <w:bCs/>
              </w:rPr>
              <w:t>Surface 1b</w:t>
            </w:r>
          </w:p>
        </w:tc>
      </w:tr>
      <w:tr w:rsidR="001C0F24" w14:paraId="79362924" w14:textId="77777777" w:rsidTr="001C0F24">
        <w:tc>
          <w:tcPr>
            <w:tcW w:w="4288" w:type="dxa"/>
          </w:tcPr>
          <w:p w14:paraId="6E7F3A52" w14:textId="22C740E4" w:rsidR="00894A4B" w:rsidRDefault="00C3214E" w:rsidP="00894A4B">
            <w:pPr>
              <w:pStyle w:val="ContactInfo"/>
              <w:jc w:val="left"/>
            </w:pPr>
            <w:r w:rsidRPr="00C3214E">
              <w:rPr>
                <w:noProof/>
              </w:rPr>
              <w:drawing>
                <wp:inline distT="0" distB="0" distL="0" distR="0" wp14:anchorId="51112E1D" wp14:editId="4EFD9D64">
                  <wp:extent cx="2651390" cy="2041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49" r="2858"/>
                          <a:stretch/>
                        </pic:blipFill>
                        <pic:spPr bwMode="auto">
                          <a:xfrm>
                            <a:off x="0" y="0"/>
                            <a:ext cx="2670536" cy="2056267"/>
                          </a:xfrm>
                          <a:prstGeom prst="rect">
                            <a:avLst/>
                          </a:prstGeom>
                          <a:ln>
                            <a:noFill/>
                          </a:ln>
                          <a:extLst>
                            <a:ext uri="{53640926-AAD7-44D8-BBD7-CCE9431645EC}">
                              <a14:shadowObscured xmlns:a14="http://schemas.microsoft.com/office/drawing/2010/main"/>
                            </a:ext>
                          </a:extLst>
                        </pic:spPr>
                      </pic:pic>
                    </a:graphicData>
                  </a:graphic>
                </wp:inline>
              </w:drawing>
            </w:r>
          </w:p>
          <w:p w14:paraId="3FE81A43" w14:textId="565C5955" w:rsidR="00DC061F" w:rsidRDefault="00DC061F" w:rsidP="00DC061F">
            <w:pPr>
              <w:pStyle w:val="ContactInfo"/>
              <w:jc w:val="left"/>
            </w:pPr>
            <w:r>
              <w:t>Above illustrates a bilinear surface defined by parametric equations:</w:t>
            </w:r>
          </w:p>
          <w:p w14:paraId="338D4D7E" w14:textId="77777777" w:rsidR="000D1640" w:rsidRDefault="000D1640" w:rsidP="000D1640">
            <w:pPr>
              <w:pStyle w:val="ContactInfo"/>
              <w:jc w:val="left"/>
            </w:pPr>
            <w:r>
              <w:t>x=-1+2*u;</w:t>
            </w:r>
          </w:p>
          <w:p w14:paraId="4EE2B3F0" w14:textId="1C8D5B8E" w:rsidR="000D1640" w:rsidRDefault="000D1640" w:rsidP="000D1640">
            <w:pPr>
              <w:pStyle w:val="ContactInfo"/>
              <w:jc w:val="left"/>
            </w:pPr>
            <w:r>
              <w:t>y=1-u-v+2*u*v;</w:t>
            </w:r>
          </w:p>
          <w:p w14:paraId="38D28D0F" w14:textId="77777777" w:rsidR="000D1640" w:rsidRDefault="000D1640" w:rsidP="000D1640">
            <w:pPr>
              <w:pStyle w:val="ContactInfo"/>
              <w:jc w:val="left"/>
            </w:pPr>
            <w:r>
              <w:t>z=-1+2*v;</w:t>
            </w:r>
          </w:p>
          <w:p w14:paraId="691BC49E" w14:textId="4553BEFB" w:rsidR="00DC061F" w:rsidRDefault="00DC061F" w:rsidP="000D1640">
            <w:pPr>
              <w:pStyle w:val="ContactInfo"/>
              <w:jc w:val="left"/>
            </w:pPr>
            <w:r>
              <w:t>The parameters for u and v are [0 1 0 1].</w:t>
            </w:r>
          </w:p>
          <w:p w14:paraId="6952C68D" w14:textId="77777777" w:rsidR="00DC061F" w:rsidRDefault="00DC061F" w:rsidP="00DC061F">
            <w:pPr>
              <w:pStyle w:val="ContactInfo"/>
              <w:jc w:val="left"/>
            </w:pPr>
            <w:r>
              <w:lastRenderedPageBreak/>
              <w:t>The resolution is set to [75 75]</w:t>
            </w:r>
          </w:p>
          <w:p w14:paraId="5650AD8F" w14:textId="73F60183" w:rsidR="00DC061F" w:rsidRDefault="00DC061F" w:rsidP="00DC061F">
            <w:pPr>
              <w:pStyle w:val="ContactInfo"/>
              <w:jc w:val="left"/>
            </w:pPr>
            <w:r>
              <w:t>The corresponding file is named ‘</w:t>
            </w:r>
            <w:r w:rsidR="000D1640">
              <w:t>bilinearSurface</w:t>
            </w:r>
            <w:r>
              <w:t>_75.wrl’.</w:t>
            </w:r>
          </w:p>
        </w:tc>
        <w:tc>
          <w:tcPr>
            <w:tcW w:w="4342" w:type="dxa"/>
          </w:tcPr>
          <w:p w14:paraId="28DAFD70" w14:textId="0D9B8605" w:rsidR="00894A4B" w:rsidRDefault="00C3214E" w:rsidP="00894A4B">
            <w:pPr>
              <w:pStyle w:val="ContactInfo"/>
              <w:jc w:val="left"/>
            </w:pPr>
            <w:r w:rsidRPr="00C3214E">
              <w:rPr>
                <w:noProof/>
              </w:rPr>
              <w:lastRenderedPageBreak/>
              <w:drawing>
                <wp:inline distT="0" distB="0" distL="0" distR="0" wp14:anchorId="227135F9" wp14:editId="5CF26D54">
                  <wp:extent cx="2659380" cy="202421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2116" cy="2033910"/>
                          </a:xfrm>
                          <a:prstGeom prst="rect">
                            <a:avLst/>
                          </a:prstGeom>
                        </pic:spPr>
                      </pic:pic>
                    </a:graphicData>
                  </a:graphic>
                </wp:inline>
              </w:drawing>
            </w:r>
          </w:p>
          <w:p w14:paraId="701F3B63" w14:textId="1F603818" w:rsidR="00DC061F" w:rsidRDefault="000D1640" w:rsidP="00894A4B">
            <w:pPr>
              <w:pStyle w:val="ContactInfo"/>
              <w:jc w:val="left"/>
            </w:pPr>
            <w:r>
              <w:t>Above illustrates a bilinear surface defined by the same parametric equations as Surface 1a. The parameters for u and v are still [0 1 0 1], but the resolution is changed from [75 75] to [</w:t>
            </w:r>
            <w:r w:rsidR="00205296">
              <w:t>2</w:t>
            </w:r>
            <w:r>
              <w:t xml:space="preserve"> </w:t>
            </w:r>
            <w:r w:rsidR="00205296">
              <w:t>2</w:t>
            </w:r>
            <w:r>
              <w:t>]. The corresponding file is named ‘bilinearSurface_</w:t>
            </w:r>
            <w:r w:rsidR="001D4E41">
              <w:t>2</w:t>
            </w:r>
            <w:r>
              <w:t>.wrl’.</w:t>
            </w:r>
          </w:p>
        </w:tc>
      </w:tr>
      <w:tr w:rsidR="00DC061F" w14:paraId="7F4957C5" w14:textId="77777777" w:rsidTr="002066A1">
        <w:tc>
          <w:tcPr>
            <w:tcW w:w="8630" w:type="dxa"/>
            <w:gridSpan w:val="2"/>
          </w:tcPr>
          <w:p w14:paraId="351B9C56" w14:textId="42141890" w:rsidR="00DC061F" w:rsidRPr="00DC061F" w:rsidRDefault="00DC061F" w:rsidP="00894A4B">
            <w:pPr>
              <w:pStyle w:val="ContactInfo"/>
              <w:jc w:val="left"/>
              <w:rPr>
                <w:b/>
                <w:bCs/>
              </w:rPr>
            </w:pPr>
            <w:r>
              <w:rPr>
                <w:b/>
                <w:bCs/>
              </w:rPr>
              <w:t>Notes</w:t>
            </w:r>
          </w:p>
        </w:tc>
      </w:tr>
      <w:tr w:rsidR="00DC061F" w14:paraId="189A0206" w14:textId="77777777" w:rsidTr="002066A1">
        <w:tc>
          <w:tcPr>
            <w:tcW w:w="8630" w:type="dxa"/>
            <w:gridSpan w:val="2"/>
          </w:tcPr>
          <w:p w14:paraId="7A97475F" w14:textId="673B0654" w:rsidR="00DC061F" w:rsidRDefault="002300E5" w:rsidP="00894A4B">
            <w:pPr>
              <w:pStyle w:val="ContactInfo"/>
              <w:jc w:val="left"/>
            </w:pPr>
            <w:r>
              <w:t xml:space="preserve">Since a bilinear surface is not completely flat, the resolution will have an </w:t>
            </w:r>
            <w:proofErr w:type="spellStart"/>
            <w:r>
              <w:t>affect</w:t>
            </w:r>
            <w:proofErr w:type="spellEnd"/>
            <w:r>
              <w:t xml:space="preserve"> on the appearance of the surface. When the resolution is low, the edges curvature of the bilinear surface would appear more jagged. This can be observed from the difference between Surface 1a and Surface 1b.</w:t>
            </w:r>
          </w:p>
        </w:tc>
      </w:tr>
      <w:tr w:rsidR="001C0F24" w14:paraId="1B3DD194" w14:textId="77777777" w:rsidTr="001C0F24">
        <w:tc>
          <w:tcPr>
            <w:tcW w:w="4288" w:type="dxa"/>
          </w:tcPr>
          <w:p w14:paraId="658108D7" w14:textId="2DE22401" w:rsidR="0010098D" w:rsidRPr="0010098D" w:rsidRDefault="0010098D" w:rsidP="00894A4B">
            <w:pPr>
              <w:pStyle w:val="ContactInfo"/>
              <w:jc w:val="left"/>
              <w:rPr>
                <w:b/>
                <w:bCs/>
              </w:rPr>
            </w:pPr>
            <w:r>
              <w:rPr>
                <w:b/>
                <w:bCs/>
              </w:rPr>
              <w:t>Sphere 1a</w:t>
            </w:r>
          </w:p>
        </w:tc>
        <w:tc>
          <w:tcPr>
            <w:tcW w:w="4342" w:type="dxa"/>
          </w:tcPr>
          <w:p w14:paraId="40B5D875" w14:textId="103D2BA3" w:rsidR="0010098D" w:rsidRPr="0010098D" w:rsidRDefault="0010098D" w:rsidP="00894A4B">
            <w:pPr>
              <w:pStyle w:val="ContactInfo"/>
              <w:jc w:val="left"/>
              <w:rPr>
                <w:b/>
                <w:bCs/>
              </w:rPr>
            </w:pPr>
            <w:r>
              <w:rPr>
                <w:b/>
                <w:bCs/>
              </w:rPr>
              <w:t>Sphere 1b</w:t>
            </w:r>
          </w:p>
        </w:tc>
      </w:tr>
      <w:tr w:rsidR="001C0F24" w14:paraId="614D42DB" w14:textId="77777777" w:rsidTr="001C0F24">
        <w:tc>
          <w:tcPr>
            <w:tcW w:w="4288" w:type="dxa"/>
          </w:tcPr>
          <w:p w14:paraId="7A5761E1" w14:textId="278EC5E2" w:rsidR="0010098D" w:rsidRDefault="00BC29FD" w:rsidP="00894A4B">
            <w:pPr>
              <w:pStyle w:val="ContactInfo"/>
              <w:jc w:val="left"/>
            </w:pPr>
            <w:r w:rsidRPr="00BC29FD">
              <w:rPr>
                <w:noProof/>
              </w:rPr>
              <w:drawing>
                <wp:inline distT="0" distB="0" distL="0" distR="0" wp14:anchorId="2B4A378F" wp14:editId="7CEF7C63">
                  <wp:extent cx="2612167" cy="2484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7161" cy="2498379"/>
                          </a:xfrm>
                          <a:prstGeom prst="rect">
                            <a:avLst/>
                          </a:prstGeom>
                        </pic:spPr>
                      </pic:pic>
                    </a:graphicData>
                  </a:graphic>
                </wp:inline>
              </w:drawing>
            </w:r>
          </w:p>
          <w:p w14:paraId="7BB12FF9" w14:textId="0D087000" w:rsidR="00DF513A" w:rsidRDefault="00DF513A" w:rsidP="00DF513A">
            <w:pPr>
              <w:pStyle w:val="ContactInfo"/>
              <w:jc w:val="left"/>
            </w:pPr>
            <w:r>
              <w:t>Above illustrates a sphere defined by parametric equations:</w:t>
            </w:r>
          </w:p>
          <w:p w14:paraId="653F166D" w14:textId="77777777" w:rsidR="00DF513A" w:rsidRDefault="00DF513A" w:rsidP="00DF513A">
            <w:pPr>
              <w:pStyle w:val="ContactInfo"/>
              <w:jc w:val="left"/>
            </w:pPr>
            <w:r>
              <w:t>x=0.5*sin(2*pi*</w:t>
            </w:r>
            <w:proofErr w:type="gramStart"/>
            <w:r>
              <w:t>u)*</w:t>
            </w:r>
            <w:proofErr w:type="gramEnd"/>
            <w:r>
              <w:t>cos(2*pi*v);</w:t>
            </w:r>
          </w:p>
          <w:p w14:paraId="404C2FD6" w14:textId="7EE862F1" w:rsidR="00DF513A" w:rsidRDefault="00DF513A" w:rsidP="00DF513A">
            <w:pPr>
              <w:pStyle w:val="ContactInfo"/>
              <w:jc w:val="left"/>
            </w:pPr>
            <w:r>
              <w:t>y=0.5*sin(2*pi*</w:t>
            </w:r>
            <w:proofErr w:type="gramStart"/>
            <w:r>
              <w:t>u)*</w:t>
            </w:r>
            <w:proofErr w:type="gramEnd"/>
            <w:r>
              <w:t>sin(2*pi*v);</w:t>
            </w:r>
          </w:p>
          <w:p w14:paraId="482D33FB" w14:textId="77777777" w:rsidR="00DF513A" w:rsidRDefault="00DF513A" w:rsidP="00DF513A">
            <w:pPr>
              <w:pStyle w:val="ContactInfo"/>
              <w:jc w:val="left"/>
            </w:pPr>
            <w:r>
              <w:t>z=0.5*cos(2*pi*</w:t>
            </w:r>
            <w:proofErr w:type="gramStart"/>
            <w:r>
              <w:t>u)*</w:t>
            </w:r>
            <w:proofErr w:type="gramEnd"/>
            <w:r>
              <w:t>w;</w:t>
            </w:r>
          </w:p>
          <w:p w14:paraId="20758FB9" w14:textId="6E326CEA" w:rsidR="00DF513A" w:rsidRDefault="00DF513A" w:rsidP="00DF513A">
            <w:pPr>
              <w:pStyle w:val="ContactInfo"/>
              <w:jc w:val="left"/>
            </w:pPr>
            <w:r>
              <w:t>Parameters for u and v are [0 1 0 1].</w:t>
            </w:r>
          </w:p>
          <w:p w14:paraId="59176D2B" w14:textId="592B8EAF" w:rsidR="00DF513A" w:rsidRDefault="00DF513A" w:rsidP="00DF513A">
            <w:pPr>
              <w:pStyle w:val="ContactInfo"/>
              <w:jc w:val="left"/>
            </w:pPr>
            <w:r>
              <w:t>The resolution is set to [75 75]</w:t>
            </w:r>
          </w:p>
          <w:p w14:paraId="10960E3A" w14:textId="5900E9B4" w:rsidR="0010098D" w:rsidRDefault="00DF513A" w:rsidP="00DF513A">
            <w:pPr>
              <w:pStyle w:val="ContactInfo"/>
              <w:jc w:val="left"/>
            </w:pPr>
            <w:r>
              <w:t>The corresponding file is named ‘</w:t>
            </w:r>
            <w:r w:rsidR="00C3214E">
              <w:t>sphere</w:t>
            </w:r>
            <w:r>
              <w:t>_75.wrl’.</w:t>
            </w:r>
          </w:p>
        </w:tc>
        <w:tc>
          <w:tcPr>
            <w:tcW w:w="4342" w:type="dxa"/>
          </w:tcPr>
          <w:p w14:paraId="5B660978" w14:textId="3AF10ED5" w:rsidR="0010098D" w:rsidRDefault="00BC29FD" w:rsidP="00894A4B">
            <w:pPr>
              <w:pStyle w:val="ContactInfo"/>
              <w:jc w:val="left"/>
            </w:pPr>
            <w:r w:rsidRPr="00BC29FD">
              <w:rPr>
                <w:noProof/>
              </w:rPr>
              <w:drawing>
                <wp:inline distT="0" distB="0" distL="0" distR="0" wp14:anchorId="4CD2CB7C" wp14:editId="6654B1F8">
                  <wp:extent cx="2679700" cy="2506980"/>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0009" cy="2516625"/>
                          </a:xfrm>
                          <a:prstGeom prst="rect">
                            <a:avLst/>
                          </a:prstGeom>
                        </pic:spPr>
                      </pic:pic>
                    </a:graphicData>
                  </a:graphic>
                </wp:inline>
              </w:drawing>
            </w:r>
          </w:p>
          <w:p w14:paraId="67AC8A94" w14:textId="14E9E1D8" w:rsidR="0010098D" w:rsidRDefault="00BC29FD" w:rsidP="00894A4B">
            <w:pPr>
              <w:pStyle w:val="ContactInfo"/>
              <w:jc w:val="left"/>
            </w:pPr>
            <w:r>
              <w:t xml:space="preserve">Above illustrates a sphere defined by the same parametric equations as Sphere 1a. Parameters for u and v are still [0 1 0 1], but the resolution is changed from [75 75] to [10 </w:t>
            </w:r>
            <w:r w:rsidR="00523FED">
              <w:t>10</w:t>
            </w:r>
            <w:r>
              <w:t>]. The corresponding file is named ‘sphere_10.wrl’.</w:t>
            </w:r>
          </w:p>
        </w:tc>
      </w:tr>
      <w:tr w:rsidR="0010098D" w14:paraId="25FB7C52" w14:textId="77777777" w:rsidTr="002066A1">
        <w:tc>
          <w:tcPr>
            <w:tcW w:w="8630" w:type="dxa"/>
            <w:gridSpan w:val="2"/>
          </w:tcPr>
          <w:p w14:paraId="68D7483F" w14:textId="08F8039D" w:rsidR="0010098D" w:rsidRPr="0010098D" w:rsidRDefault="0010098D" w:rsidP="00894A4B">
            <w:pPr>
              <w:pStyle w:val="ContactInfo"/>
              <w:jc w:val="left"/>
              <w:rPr>
                <w:b/>
                <w:bCs/>
              </w:rPr>
            </w:pPr>
            <w:r>
              <w:rPr>
                <w:b/>
                <w:bCs/>
              </w:rPr>
              <w:t>Notes</w:t>
            </w:r>
          </w:p>
        </w:tc>
      </w:tr>
      <w:tr w:rsidR="0010098D" w14:paraId="58B0E23D" w14:textId="77777777" w:rsidTr="002066A1">
        <w:tc>
          <w:tcPr>
            <w:tcW w:w="8630" w:type="dxa"/>
            <w:gridSpan w:val="2"/>
          </w:tcPr>
          <w:p w14:paraId="5E3CAC75" w14:textId="6C825CCC" w:rsidR="0010098D" w:rsidRDefault="009810F2" w:rsidP="00894A4B">
            <w:pPr>
              <w:pStyle w:val="ContactInfo"/>
              <w:jc w:val="left"/>
            </w:pPr>
            <w:r>
              <w:t xml:space="preserve">Please refer to notes for Surface 1. </w:t>
            </w:r>
            <w:proofErr w:type="gramStart"/>
            <w:r>
              <w:t>Similar to</w:t>
            </w:r>
            <w:proofErr w:type="gramEnd"/>
            <w:r>
              <w:t xml:space="preserve"> bilinear surface, the surface of a sphere is not flat, therefore the resolution greatly affects the appearance of the sphere. This can be observed by comparing Sphere 1a and Sphere 1b. </w:t>
            </w:r>
            <w:r w:rsidR="000F0B7D">
              <w:t xml:space="preserve">Sphere 1b appears considerably more jagged than Sphere 1a. </w:t>
            </w:r>
            <w:r>
              <w:t>It is evident that the higher the resolution, the more the object resembles a sphere.</w:t>
            </w:r>
          </w:p>
        </w:tc>
      </w:tr>
      <w:tr w:rsidR="001C0F24" w14:paraId="69E114B2" w14:textId="77777777" w:rsidTr="001C0F24">
        <w:tc>
          <w:tcPr>
            <w:tcW w:w="4288" w:type="dxa"/>
          </w:tcPr>
          <w:p w14:paraId="6B66B81B" w14:textId="2E7D57F6" w:rsidR="0010098D" w:rsidRPr="0010098D" w:rsidRDefault="00C3214E" w:rsidP="00894A4B">
            <w:pPr>
              <w:pStyle w:val="ContactInfo"/>
              <w:jc w:val="left"/>
              <w:rPr>
                <w:b/>
                <w:bCs/>
              </w:rPr>
            </w:pPr>
            <w:r>
              <w:rPr>
                <w:b/>
                <w:bCs/>
              </w:rPr>
              <w:t>Ellipsoid 1a</w:t>
            </w:r>
          </w:p>
        </w:tc>
        <w:tc>
          <w:tcPr>
            <w:tcW w:w="4342" w:type="dxa"/>
          </w:tcPr>
          <w:p w14:paraId="5EB1E668" w14:textId="69AE626F" w:rsidR="0010098D" w:rsidRPr="0010098D" w:rsidRDefault="00C3214E" w:rsidP="00894A4B">
            <w:pPr>
              <w:pStyle w:val="ContactInfo"/>
              <w:jc w:val="left"/>
              <w:rPr>
                <w:b/>
                <w:bCs/>
              </w:rPr>
            </w:pPr>
            <w:r>
              <w:rPr>
                <w:b/>
                <w:bCs/>
              </w:rPr>
              <w:t>Ellipsoid 1b</w:t>
            </w:r>
          </w:p>
        </w:tc>
      </w:tr>
      <w:tr w:rsidR="001C0F24" w14:paraId="2393E63C" w14:textId="77777777" w:rsidTr="001C0F24">
        <w:tc>
          <w:tcPr>
            <w:tcW w:w="4288" w:type="dxa"/>
          </w:tcPr>
          <w:p w14:paraId="7D527B00" w14:textId="021B028C" w:rsidR="0010098D" w:rsidRDefault="00C3214E" w:rsidP="00894A4B">
            <w:pPr>
              <w:pStyle w:val="ContactInfo"/>
              <w:jc w:val="left"/>
            </w:pPr>
            <w:r w:rsidRPr="00C3214E">
              <w:rPr>
                <w:noProof/>
              </w:rPr>
              <w:lastRenderedPageBreak/>
              <w:drawing>
                <wp:inline distT="0" distB="0" distL="0" distR="0" wp14:anchorId="613D74FF" wp14:editId="7A27C9A8">
                  <wp:extent cx="2535054" cy="2293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2655" cy="2300497"/>
                          </a:xfrm>
                          <a:prstGeom prst="rect">
                            <a:avLst/>
                          </a:prstGeom>
                        </pic:spPr>
                      </pic:pic>
                    </a:graphicData>
                  </a:graphic>
                </wp:inline>
              </w:drawing>
            </w:r>
          </w:p>
          <w:p w14:paraId="5A89E1A3" w14:textId="401F24E2" w:rsidR="00C3214E" w:rsidRDefault="00C3214E" w:rsidP="00C3214E">
            <w:pPr>
              <w:pStyle w:val="ContactInfo"/>
              <w:jc w:val="left"/>
            </w:pPr>
            <w:r>
              <w:t>Above illustrates a</w:t>
            </w:r>
            <w:r w:rsidR="001C0F24">
              <w:t xml:space="preserve">n ellipsoid </w:t>
            </w:r>
            <w:r>
              <w:t>defined by parametric equations:</w:t>
            </w:r>
          </w:p>
          <w:p w14:paraId="24E5217D" w14:textId="20AE51EE" w:rsidR="00C3214E" w:rsidRDefault="00C3214E" w:rsidP="00C3214E">
            <w:pPr>
              <w:pStyle w:val="ContactInfo"/>
              <w:jc w:val="left"/>
            </w:pPr>
            <w:r>
              <w:t>x=0.5*sin(2*pi*</w:t>
            </w:r>
            <w:proofErr w:type="gramStart"/>
            <w:r>
              <w:t>u)*</w:t>
            </w:r>
            <w:proofErr w:type="gramEnd"/>
            <w:r>
              <w:t>cos(2*pi*v);</w:t>
            </w:r>
          </w:p>
          <w:p w14:paraId="05427EB2" w14:textId="2C8C9FBA" w:rsidR="00C3214E" w:rsidRDefault="00C3214E" w:rsidP="00C3214E">
            <w:pPr>
              <w:pStyle w:val="ContactInfo"/>
              <w:jc w:val="left"/>
            </w:pPr>
            <w:r>
              <w:t>y=0.5*sin(2*pi*</w:t>
            </w:r>
            <w:proofErr w:type="gramStart"/>
            <w:r>
              <w:t>u)*</w:t>
            </w:r>
            <w:proofErr w:type="gramEnd"/>
            <w:r>
              <w:t>sin(2*pi*v);</w:t>
            </w:r>
          </w:p>
          <w:p w14:paraId="1551E21B" w14:textId="77777777" w:rsidR="00C3214E" w:rsidRDefault="00C3214E" w:rsidP="00C3214E">
            <w:pPr>
              <w:pStyle w:val="ContactInfo"/>
              <w:jc w:val="left"/>
            </w:pPr>
            <w:r>
              <w:t>z=1.2*cos(2*pi*u);</w:t>
            </w:r>
          </w:p>
          <w:p w14:paraId="165DC8E9" w14:textId="1F846A77" w:rsidR="00C3214E" w:rsidRDefault="00C3214E" w:rsidP="00C3214E">
            <w:pPr>
              <w:pStyle w:val="ContactInfo"/>
              <w:jc w:val="left"/>
            </w:pPr>
            <w:r>
              <w:t xml:space="preserve">Parameters for u and v are [0 1 0 </w:t>
            </w:r>
            <w:proofErr w:type="gramStart"/>
            <w:r>
              <w:t>1 ]</w:t>
            </w:r>
            <w:proofErr w:type="gramEnd"/>
            <w:r>
              <w:t>.</w:t>
            </w:r>
          </w:p>
          <w:p w14:paraId="26F14DEA" w14:textId="73C058F5" w:rsidR="00C3214E" w:rsidRDefault="00C3214E" w:rsidP="00C3214E">
            <w:pPr>
              <w:pStyle w:val="ContactInfo"/>
              <w:jc w:val="left"/>
            </w:pPr>
            <w:r>
              <w:t>The resolution is set to [75 75]</w:t>
            </w:r>
          </w:p>
          <w:p w14:paraId="7AE3E699" w14:textId="4B8FD487" w:rsidR="00C3214E" w:rsidRDefault="00C3214E" w:rsidP="00C3214E">
            <w:pPr>
              <w:pStyle w:val="ContactInfo"/>
              <w:jc w:val="left"/>
            </w:pPr>
            <w:r>
              <w:t>The corresponding file is named ‘Ellipsoid_75.wrl’.</w:t>
            </w:r>
          </w:p>
        </w:tc>
        <w:tc>
          <w:tcPr>
            <w:tcW w:w="4342" w:type="dxa"/>
          </w:tcPr>
          <w:p w14:paraId="301F1C44" w14:textId="41C891E8" w:rsidR="0010098D" w:rsidRDefault="001C0F24" w:rsidP="00894A4B">
            <w:pPr>
              <w:pStyle w:val="ContactInfo"/>
              <w:jc w:val="left"/>
            </w:pPr>
            <w:r w:rsidRPr="001C0F24">
              <w:rPr>
                <w:noProof/>
              </w:rPr>
              <w:drawing>
                <wp:inline distT="0" distB="0" distL="0" distR="0" wp14:anchorId="4692584F" wp14:editId="0F48CE31">
                  <wp:extent cx="2659380" cy="2285571"/>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9941" cy="2303242"/>
                          </a:xfrm>
                          <a:prstGeom prst="rect">
                            <a:avLst/>
                          </a:prstGeom>
                        </pic:spPr>
                      </pic:pic>
                    </a:graphicData>
                  </a:graphic>
                </wp:inline>
              </w:drawing>
            </w:r>
          </w:p>
          <w:p w14:paraId="1412780A" w14:textId="5B5EB182" w:rsidR="00C3214E" w:rsidRDefault="001C0F24" w:rsidP="00894A4B">
            <w:pPr>
              <w:pStyle w:val="ContactInfo"/>
              <w:jc w:val="left"/>
            </w:pPr>
            <w:r>
              <w:t xml:space="preserve">Above illustrates an ellipsoid defined by the same parametric equations as </w:t>
            </w:r>
            <w:r w:rsidR="00523FED">
              <w:t>Ellipsoid</w:t>
            </w:r>
            <w:r>
              <w:t xml:space="preserve"> 1a. Parameters for u and v are still [0 1 0 1 0 1], but the resolution is changed from [75 75] to [10 10]. The corresponding file is named ‘Ellipsoid_10.wrl’.</w:t>
            </w:r>
          </w:p>
        </w:tc>
      </w:tr>
      <w:tr w:rsidR="001C0F24" w14:paraId="59F29300" w14:textId="77777777" w:rsidTr="002066A1">
        <w:tc>
          <w:tcPr>
            <w:tcW w:w="8630" w:type="dxa"/>
            <w:gridSpan w:val="2"/>
          </w:tcPr>
          <w:p w14:paraId="1153E12F" w14:textId="062ADBDE" w:rsidR="001C0F24" w:rsidRPr="001C0F24" w:rsidRDefault="001C0F24" w:rsidP="00894A4B">
            <w:pPr>
              <w:pStyle w:val="ContactInfo"/>
              <w:jc w:val="left"/>
              <w:rPr>
                <w:b/>
                <w:bCs/>
              </w:rPr>
            </w:pPr>
            <w:r>
              <w:rPr>
                <w:b/>
                <w:bCs/>
              </w:rPr>
              <w:t>Notes</w:t>
            </w:r>
          </w:p>
        </w:tc>
      </w:tr>
      <w:tr w:rsidR="001C0F24" w14:paraId="3411B834" w14:textId="77777777" w:rsidTr="002066A1">
        <w:tc>
          <w:tcPr>
            <w:tcW w:w="8630" w:type="dxa"/>
            <w:gridSpan w:val="2"/>
          </w:tcPr>
          <w:p w14:paraId="0183B05E" w14:textId="23D7D44E" w:rsidR="001C0F24" w:rsidRPr="001C0F24" w:rsidRDefault="001C0F24" w:rsidP="00894A4B">
            <w:pPr>
              <w:pStyle w:val="ContactInfo"/>
              <w:jc w:val="left"/>
            </w:pPr>
            <w:r>
              <w:t>Please refer to notes for Sphere 1.</w:t>
            </w:r>
          </w:p>
        </w:tc>
      </w:tr>
      <w:tr w:rsidR="001C0F24" w14:paraId="451C9FC3" w14:textId="77777777" w:rsidTr="001C0F24">
        <w:tc>
          <w:tcPr>
            <w:tcW w:w="4288" w:type="dxa"/>
          </w:tcPr>
          <w:p w14:paraId="08F9FB73" w14:textId="4F3D2FAC" w:rsidR="0010098D" w:rsidRPr="0010098D" w:rsidRDefault="001C0F24" w:rsidP="00894A4B">
            <w:pPr>
              <w:pStyle w:val="ContactInfo"/>
              <w:jc w:val="left"/>
              <w:rPr>
                <w:b/>
                <w:bCs/>
              </w:rPr>
            </w:pPr>
            <w:r>
              <w:rPr>
                <w:b/>
                <w:bCs/>
              </w:rPr>
              <w:t>Cone 1a</w:t>
            </w:r>
          </w:p>
        </w:tc>
        <w:tc>
          <w:tcPr>
            <w:tcW w:w="4342" w:type="dxa"/>
          </w:tcPr>
          <w:p w14:paraId="7930182E" w14:textId="1A259EE2" w:rsidR="0010098D" w:rsidRPr="0010098D" w:rsidRDefault="001C0F24" w:rsidP="00894A4B">
            <w:pPr>
              <w:pStyle w:val="ContactInfo"/>
              <w:jc w:val="left"/>
              <w:rPr>
                <w:b/>
                <w:bCs/>
              </w:rPr>
            </w:pPr>
            <w:r>
              <w:rPr>
                <w:b/>
                <w:bCs/>
              </w:rPr>
              <w:t>Cone 1b</w:t>
            </w:r>
          </w:p>
        </w:tc>
      </w:tr>
      <w:tr w:rsidR="001C0F24" w14:paraId="42CB6DC4" w14:textId="77777777" w:rsidTr="001C0F24">
        <w:tc>
          <w:tcPr>
            <w:tcW w:w="4288" w:type="dxa"/>
          </w:tcPr>
          <w:p w14:paraId="1327816D" w14:textId="7B6A856A" w:rsidR="0010098D" w:rsidRDefault="00523FED" w:rsidP="00894A4B">
            <w:pPr>
              <w:pStyle w:val="ContactInfo"/>
              <w:jc w:val="left"/>
            </w:pPr>
            <w:r w:rsidRPr="00523FED">
              <w:rPr>
                <w:noProof/>
              </w:rPr>
              <w:drawing>
                <wp:inline distT="0" distB="0" distL="0" distR="0" wp14:anchorId="408D25EC" wp14:editId="6FD63D0C">
                  <wp:extent cx="2560320" cy="25488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009" cy="2555549"/>
                          </a:xfrm>
                          <a:prstGeom prst="rect">
                            <a:avLst/>
                          </a:prstGeom>
                        </pic:spPr>
                      </pic:pic>
                    </a:graphicData>
                  </a:graphic>
                </wp:inline>
              </w:drawing>
            </w:r>
          </w:p>
          <w:p w14:paraId="15BB54E7" w14:textId="776CDB67" w:rsidR="001C0F24" w:rsidRDefault="001C0F24" w:rsidP="001C0F24">
            <w:pPr>
              <w:pStyle w:val="ContactInfo"/>
              <w:jc w:val="left"/>
            </w:pPr>
            <w:r>
              <w:t>Above illustrates a cone defined by parametric equations:</w:t>
            </w:r>
          </w:p>
          <w:p w14:paraId="34D61D2A" w14:textId="77777777" w:rsidR="001C0F24" w:rsidRDefault="001C0F24" w:rsidP="001C0F24">
            <w:pPr>
              <w:pStyle w:val="ContactInfo"/>
              <w:jc w:val="left"/>
            </w:pPr>
            <w:r>
              <w:t>x=u*cos(2*pi*v);</w:t>
            </w:r>
          </w:p>
          <w:p w14:paraId="1529A3E9" w14:textId="4E97F5CB" w:rsidR="001C0F24" w:rsidRDefault="001C0F24" w:rsidP="001C0F24">
            <w:pPr>
              <w:pStyle w:val="ContactInfo"/>
              <w:jc w:val="left"/>
            </w:pPr>
            <w:r>
              <w:t>y=u*sin(2*pi*v);</w:t>
            </w:r>
          </w:p>
          <w:p w14:paraId="4FFA4E61" w14:textId="77777777" w:rsidR="001C0F24" w:rsidRDefault="001C0F24" w:rsidP="001C0F24">
            <w:pPr>
              <w:pStyle w:val="ContactInfo"/>
              <w:jc w:val="left"/>
            </w:pPr>
            <w:r>
              <w:t>z=u;</w:t>
            </w:r>
          </w:p>
          <w:p w14:paraId="2E0A1C66" w14:textId="10311DE5" w:rsidR="001C0F24" w:rsidRDefault="001C0F24" w:rsidP="001C0F24">
            <w:pPr>
              <w:pStyle w:val="ContactInfo"/>
              <w:jc w:val="left"/>
            </w:pPr>
            <w:r>
              <w:t xml:space="preserve">Parameters for u and v are [0 1 0 </w:t>
            </w:r>
            <w:proofErr w:type="gramStart"/>
            <w:r>
              <w:t>1 ]</w:t>
            </w:r>
            <w:proofErr w:type="gramEnd"/>
            <w:r>
              <w:t>.</w:t>
            </w:r>
          </w:p>
          <w:p w14:paraId="54F04A8C" w14:textId="48FAAD79" w:rsidR="001C0F24" w:rsidRDefault="001C0F24" w:rsidP="001C0F24">
            <w:pPr>
              <w:pStyle w:val="ContactInfo"/>
              <w:jc w:val="left"/>
            </w:pPr>
            <w:r>
              <w:lastRenderedPageBreak/>
              <w:t>The resolution is set to [75 75]</w:t>
            </w:r>
          </w:p>
          <w:p w14:paraId="7629C9D6" w14:textId="09047967" w:rsidR="001C0F24" w:rsidRDefault="001C0F24" w:rsidP="001C0F24">
            <w:pPr>
              <w:pStyle w:val="ContactInfo"/>
              <w:jc w:val="left"/>
            </w:pPr>
            <w:r>
              <w:t>The corresponding file is named ‘</w:t>
            </w:r>
            <w:r w:rsidR="00523FED">
              <w:t>cone</w:t>
            </w:r>
            <w:r>
              <w:t>_75.wrl’.</w:t>
            </w:r>
          </w:p>
        </w:tc>
        <w:tc>
          <w:tcPr>
            <w:tcW w:w="4342" w:type="dxa"/>
          </w:tcPr>
          <w:p w14:paraId="35FCC68B" w14:textId="2D9BCB52" w:rsidR="0010098D" w:rsidRDefault="00523FED" w:rsidP="00894A4B">
            <w:pPr>
              <w:pStyle w:val="ContactInfo"/>
              <w:jc w:val="left"/>
            </w:pPr>
            <w:r w:rsidRPr="00523FED">
              <w:rPr>
                <w:noProof/>
              </w:rPr>
              <w:lastRenderedPageBreak/>
              <w:drawing>
                <wp:inline distT="0" distB="0" distL="0" distR="0" wp14:anchorId="4CD3D943" wp14:editId="2AC9E188">
                  <wp:extent cx="2598420" cy="254655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0662" cy="2558553"/>
                          </a:xfrm>
                          <a:prstGeom prst="rect">
                            <a:avLst/>
                          </a:prstGeom>
                        </pic:spPr>
                      </pic:pic>
                    </a:graphicData>
                  </a:graphic>
                </wp:inline>
              </w:drawing>
            </w:r>
          </w:p>
          <w:p w14:paraId="2603DB48" w14:textId="77777777" w:rsidR="00523FED" w:rsidRDefault="00523FED" w:rsidP="00894A4B">
            <w:pPr>
              <w:pStyle w:val="ContactInfo"/>
              <w:jc w:val="left"/>
            </w:pPr>
            <w:r>
              <w:t xml:space="preserve">Above illustrates a cone defined by the same parametric equations as Cone 1a. Parameters for u and v are still [0 1 0 1], but the resolution is changed from [75 75] to </w:t>
            </w:r>
          </w:p>
          <w:p w14:paraId="3C311A51" w14:textId="2222A43F" w:rsidR="001C0F24" w:rsidRDefault="00523FED" w:rsidP="00894A4B">
            <w:pPr>
              <w:pStyle w:val="ContactInfo"/>
              <w:jc w:val="left"/>
            </w:pPr>
            <w:r>
              <w:t>[5 5]. The corresponding file is named ‘Ellipsoid_10.wrl’.</w:t>
            </w:r>
          </w:p>
        </w:tc>
      </w:tr>
      <w:tr w:rsidR="00A823F1" w14:paraId="2E76F37B" w14:textId="77777777" w:rsidTr="002066A1">
        <w:tc>
          <w:tcPr>
            <w:tcW w:w="8630" w:type="dxa"/>
            <w:gridSpan w:val="2"/>
          </w:tcPr>
          <w:p w14:paraId="4CD8A677" w14:textId="51D56F6E" w:rsidR="00A823F1" w:rsidRPr="00A823F1" w:rsidRDefault="00A823F1" w:rsidP="00894A4B">
            <w:pPr>
              <w:pStyle w:val="ContactInfo"/>
              <w:jc w:val="left"/>
              <w:rPr>
                <w:b/>
                <w:bCs/>
              </w:rPr>
            </w:pPr>
            <w:r>
              <w:rPr>
                <w:b/>
                <w:bCs/>
              </w:rPr>
              <w:t>Notes</w:t>
            </w:r>
          </w:p>
        </w:tc>
      </w:tr>
      <w:tr w:rsidR="00A823F1" w14:paraId="5902AF0D" w14:textId="77777777" w:rsidTr="002066A1">
        <w:tc>
          <w:tcPr>
            <w:tcW w:w="8630" w:type="dxa"/>
            <w:gridSpan w:val="2"/>
          </w:tcPr>
          <w:p w14:paraId="73BDF23B" w14:textId="780B9292" w:rsidR="00A823F1" w:rsidRPr="00523FED" w:rsidRDefault="00A823F1" w:rsidP="00894A4B">
            <w:pPr>
              <w:pStyle w:val="ContactInfo"/>
              <w:jc w:val="left"/>
            </w:pPr>
            <w:r>
              <w:t xml:space="preserve">Please refer to notes for Sphere 1. </w:t>
            </w:r>
          </w:p>
        </w:tc>
      </w:tr>
    </w:tbl>
    <w:p w14:paraId="7B70C782" w14:textId="1F92ED95" w:rsidR="00894A4B" w:rsidRDefault="00894A4B" w:rsidP="00894A4B">
      <w:pPr>
        <w:pStyle w:val="ContactInfo"/>
        <w:jc w:val="left"/>
      </w:pPr>
    </w:p>
    <w:p w14:paraId="62B127A5" w14:textId="7CA5D237" w:rsidR="003D15B9" w:rsidRDefault="003D15B9" w:rsidP="00894A4B">
      <w:pPr>
        <w:pStyle w:val="ContactInfo"/>
        <w:jc w:val="left"/>
      </w:pPr>
      <w:r>
        <w:t>Parametric Surfaces and Solids: Solids</w:t>
      </w:r>
    </w:p>
    <w:tbl>
      <w:tblPr>
        <w:tblStyle w:val="TableGrid"/>
        <w:tblW w:w="0" w:type="auto"/>
        <w:tblLook w:val="04A0" w:firstRow="1" w:lastRow="0" w:firstColumn="1" w:lastColumn="0" w:noHBand="0" w:noVBand="1"/>
      </w:tblPr>
      <w:tblGrid>
        <w:gridCol w:w="4315"/>
        <w:gridCol w:w="4315"/>
      </w:tblGrid>
      <w:tr w:rsidR="002C6D4F" w14:paraId="7D8CE534" w14:textId="77777777" w:rsidTr="003D15B9">
        <w:tc>
          <w:tcPr>
            <w:tcW w:w="4315" w:type="dxa"/>
          </w:tcPr>
          <w:p w14:paraId="1B2B26E4" w14:textId="65DEC732" w:rsidR="003D15B9" w:rsidRPr="003D15B9" w:rsidRDefault="003D15B9" w:rsidP="00894A4B">
            <w:pPr>
              <w:pStyle w:val="ContactInfo"/>
              <w:jc w:val="left"/>
              <w:rPr>
                <w:b/>
                <w:bCs/>
              </w:rPr>
            </w:pPr>
            <w:r>
              <w:rPr>
                <w:b/>
                <w:bCs/>
              </w:rPr>
              <w:t>Solid 1</w:t>
            </w:r>
          </w:p>
        </w:tc>
        <w:tc>
          <w:tcPr>
            <w:tcW w:w="4315" w:type="dxa"/>
          </w:tcPr>
          <w:p w14:paraId="617FC3F1" w14:textId="26960F89" w:rsidR="003D15B9" w:rsidRPr="003D15B9" w:rsidRDefault="007E16FA" w:rsidP="00894A4B">
            <w:pPr>
              <w:pStyle w:val="ContactInfo"/>
              <w:jc w:val="left"/>
              <w:rPr>
                <w:b/>
                <w:bCs/>
              </w:rPr>
            </w:pPr>
            <w:r>
              <w:rPr>
                <w:b/>
                <w:bCs/>
              </w:rPr>
              <w:t>Solid 2</w:t>
            </w:r>
          </w:p>
        </w:tc>
      </w:tr>
      <w:tr w:rsidR="002C6D4F" w14:paraId="0CB9945B" w14:textId="77777777" w:rsidTr="003D15B9">
        <w:tc>
          <w:tcPr>
            <w:tcW w:w="4315" w:type="dxa"/>
          </w:tcPr>
          <w:p w14:paraId="63202604" w14:textId="5724A128" w:rsidR="003D15B9" w:rsidRDefault="003D15B9" w:rsidP="00894A4B">
            <w:pPr>
              <w:pStyle w:val="ContactInfo"/>
              <w:jc w:val="left"/>
            </w:pPr>
            <w:r w:rsidRPr="003D15B9">
              <w:rPr>
                <w:noProof/>
              </w:rPr>
              <w:drawing>
                <wp:inline distT="0" distB="0" distL="0" distR="0" wp14:anchorId="33476E06" wp14:editId="69BAE393">
                  <wp:extent cx="2583180" cy="2685738"/>
                  <wp:effectExtent l="0" t="0" r="762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1837" cy="2694739"/>
                          </a:xfrm>
                          <a:prstGeom prst="rect">
                            <a:avLst/>
                          </a:prstGeom>
                        </pic:spPr>
                      </pic:pic>
                    </a:graphicData>
                  </a:graphic>
                </wp:inline>
              </w:drawing>
            </w:r>
          </w:p>
          <w:p w14:paraId="07B549D7" w14:textId="13CC1104" w:rsidR="00B01C79" w:rsidRDefault="00B01C79" w:rsidP="00B01C79">
            <w:pPr>
              <w:pStyle w:val="ContactInfo"/>
              <w:jc w:val="left"/>
            </w:pPr>
            <w:r>
              <w:t>Above illustrates a solid sphere defined by parametric equations:</w:t>
            </w:r>
          </w:p>
          <w:p w14:paraId="15FA98C2" w14:textId="77777777" w:rsidR="00B01C79" w:rsidRDefault="00B01C79" w:rsidP="00B01C79">
            <w:pPr>
              <w:pStyle w:val="ContactInfo"/>
              <w:jc w:val="left"/>
            </w:pPr>
            <w:r>
              <w:t>x=sin(2*pi*</w:t>
            </w:r>
            <w:proofErr w:type="gramStart"/>
            <w:r>
              <w:t>u)*</w:t>
            </w:r>
            <w:proofErr w:type="gramEnd"/>
            <w:r>
              <w:t>cos(2*pi*v);</w:t>
            </w:r>
          </w:p>
          <w:p w14:paraId="49C2FAE1" w14:textId="557050C5" w:rsidR="00B01C79" w:rsidRDefault="00B01C79" w:rsidP="00B01C79">
            <w:pPr>
              <w:pStyle w:val="ContactInfo"/>
              <w:jc w:val="left"/>
            </w:pPr>
            <w:r>
              <w:t>y=sin(2*pi*</w:t>
            </w:r>
            <w:proofErr w:type="gramStart"/>
            <w:r>
              <w:t>u)*</w:t>
            </w:r>
            <w:proofErr w:type="gramEnd"/>
            <w:r>
              <w:t>sin(2*pi*v);</w:t>
            </w:r>
          </w:p>
          <w:p w14:paraId="6F685531" w14:textId="77777777" w:rsidR="00B01C79" w:rsidRDefault="00B01C79" w:rsidP="00B01C79">
            <w:pPr>
              <w:pStyle w:val="ContactInfo"/>
              <w:jc w:val="left"/>
            </w:pPr>
            <w:r>
              <w:t>z=cos(2*pi*</w:t>
            </w:r>
            <w:proofErr w:type="gramStart"/>
            <w:r>
              <w:t>u)*</w:t>
            </w:r>
            <w:proofErr w:type="gramEnd"/>
            <w:r>
              <w:t>w;</w:t>
            </w:r>
          </w:p>
          <w:p w14:paraId="0D87B6FA" w14:textId="6412B66B" w:rsidR="00B01C79" w:rsidRDefault="00B01C79" w:rsidP="00B01C79">
            <w:pPr>
              <w:pStyle w:val="ContactInfo"/>
              <w:jc w:val="left"/>
            </w:pPr>
            <w:r>
              <w:t xml:space="preserve">Parameters for u, v and </w:t>
            </w:r>
            <w:proofErr w:type="spellStart"/>
            <w:r>
              <w:t>w</w:t>
            </w:r>
            <w:proofErr w:type="spellEnd"/>
            <w:r>
              <w:t xml:space="preserve"> are [0 1 0 1 0 </w:t>
            </w:r>
            <w:proofErr w:type="gramStart"/>
            <w:r>
              <w:t>1 ]</w:t>
            </w:r>
            <w:proofErr w:type="gramEnd"/>
            <w:r>
              <w:t>.</w:t>
            </w:r>
          </w:p>
          <w:p w14:paraId="2A835389" w14:textId="2B0A7068" w:rsidR="00B01C79" w:rsidRDefault="00B01C79" w:rsidP="00B01C79">
            <w:pPr>
              <w:pStyle w:val="ContactInfo"/>
              <w:jc w:val="left"/>
            </w:pPr>
            <w:r>
              <w:t>The resolution is set to [75 75 75]</w:t>
            </w:r>
          </w:p>
          <w:p w14:paraId="2141EC96" w14:textId="27D92E5B" w:rsidR="003D15B9" w:rsidRDefault="00B01C79" w:rsidP="00B01C79">
            <w:pPr>
              <w:pStyle w:val="ContactInfo"/>
              <w:jc w:val="left"/>
            </w:pPr>
            <w:r>
              <w:t>The corresponding file is named ‘</w:t>
            </w:r>
            <w:proofErr w:type="spellStart"/>
            <w:r>
              <w:t>Ssphere.wrl</w:t>
            </w:r>
            <w:proofErr w:type="spellEnd"/>
            <w:r>
              <w:t>’.</w:t>
            </w:r>
          </w:p>
        </w:tc>
        <w:tc>
          <w:tcPr>
            <w:tcW w:w="4315" w:type="dxa"/>
          </w:tcPr>
          <w:p w14:paraId="595B6047" w14:textId="009156BA" w:rsidR="003D15B9" w:rsidRDefault="007E16FA" w:rsidP="00894A4B">
            <w:pPr>
              <w:pStyle w:val="ContactInfo"/>
              <w:jc w:val="left"/>
            </w:pPr>
            <w:r w:rsidRPr="007E16FA">
              <w:rPr>
                <w:noProof/>
              </w:rPr>
              <w:drawing>
                <wp:inline distT="0" distB="0" distL="0" distR="0" wp14:anchorId="62B8C641" wp14:editId="3CF8FF19">
                  <wp:extent cx="2529305" cy="2685415"/>
                  <wp:effectExtent l="0" t="0" r="444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6928" cy="2693509"/>
                          </a:xfrm>
                          <a:prstGeom prst="rect">
                            <a:avLst/>
                          </a:prstGeom>
                        </pic:spPr>
                      </pic:pic>
                    </a:graphicData>
                  </a:graphic>
                </wp:inline>
              </w:drawing>
            </w:r>
          </w:p>
          <w:p w14:paraId="27448272" w14:textId="4A0F68DE" w:rsidR="007E16FA" w:rsidRDefault="007E16FA" w:rsidP="007E16FA">
            <w:pPr>
              <w:pStyle w:val="ContactInfo"/>
              <w:jc w:val="left"/>
            </w:pPr>
            <w:r>
              <w:t>Above illustrates a solid cube defined by parametric equations:</w:t>
            </w:r>
          </w:p>
          <w:p w14:paraId="29167FED" w14:textId="77777777" w:rsidR="007E16FA" w:rsidRDefault="007E16FA" w:rsidP="007E16FA">
            <w:pPr>
              <w:pStyle w:val="ContactInfo"/>
              <w:jc w:val="left"/>
            </w:pPr>
            <w:r>
              <w:t>x=u-0.5;</w:t>
            </w:r>
          </w:p>
          <w:p w14:paraId="6B567599" w14:textId="0EDC00C7" w:rsidR="007E16FA" w:rsidRDefault="007E16FA" w:rsidP="007E16FA">
            <w:pPr>
              <w:pStyle w:val="ContactInfo"/>
              <w:jc w:val="left"/>
            </w:pPr>
            <w:r>
              <w:t>y=v-0.5;</w:t>
            </w:r>
          </w:p>
          <w:p w14:paraId="533015AE" w14:textId="77777777" w:rsidR="007E16FA" w:rsidRDefault="007E16FA" w:rsidP="007E16FA">
            <w:pPr>
              <w:pStyle w:val="ContactInfo"/>
              <w:jc w:val="left"/>
            </w:pPr>
            <w:r>
              <w:t>z=w-0.5;</w:t>
            </w:r>
          </w:p>
          <w:p w14:paraId="7DC284D5" w14:textId="49A828BF" w:rsidR="007E16FA" w:rsidRDefault="007E16FA" w:rsidP="007E16FA">
            <w:pPr>
              <w:pStyle w:val="ContactInfo"/>
              <w:jc w:val="left"/>
            </w:pPr>
            <w:r>
              <w:t xml:space="preserve">Parameters for u, v and </w:t>
            </w:r>
            <w:proofErr w:type="spellStart"/>
            <w:r>
              <w:t>w</w:t>
            </w:r>
            <w:proofErr w:type="spellEnd"/>
            <w:r>
              <w:t xml:space="preserve"> are [0 1 0 1 0 </w:t>
            </w:r>
            <w:proofErr w:type="gramStart"/>
            <w:r>
              <w:t>1 ]</w:t>
            </w:r>
            <w:proofErr w:type="gramEnd"/>
            <w:r>
              <w:t>.</w:t>
            </w:r>
          </w:p>
          <w:p w14:paraId="2A6EE9B3" w14:textId="77777777" w:rsidR="007E16FA" w:rsidRDefault="007E16FA" w:rsidP="007E16FA">
            <w:pPr>
              <w:pStyle w:val="ContactInfo"/>
              <w:jc w:val="left"/>
            </w:pPr>
            <w:r>
              <w:t>The resolution is set to [75 75 75]</w:t>
            </w:r>
          </w:p>
          <w:p w14:paraId="791DF128" w14:textId="0F1867EA" w:rsidR="003D15B9" w:rsidRDefault="007E16FA" w:rsidP="007E16FA">
            <w:pPr>
              <w:pStyle w:val="ContactInfo"/>
              <w:jc w:val="left"/>
            </w:pPr>
            <w:r>
              <w:t>The corresponding file is named ‘</w:t>
            </w:r>
            <w:proofErr w:type="spellStart"/>
            <w:r>
              <w:t>Scube.wrl</w:t>
            </w:r>
            <w:proofErr w:type="spellEnd"/>
            <w:r>
              <w:t>’.</w:t>
            </w:r>
          </w:p>
        </w:tc>
      </w:tr>
      <w:tr w:rsidR="002C6D4F" w14:paraId="5EC0B15F" w14:textId="77777777" w:rsidTr="003D15B9">
        <w:tc>
          <w:tcPr>
            <w:tcW w:w="4315" w:type="dxa"/>
          </w:tcPr>
          <w:p w14:paraId="467D0E3F" w14:textId="3E34495D" w:rsidR="003D15B9" w:rsidRPr="003D15B9" w:rsidRDefault="003243ED" w:rsidP="00894A4B">
            <w:pPr>
              <w:pStyle w:val="ContactInfo"/>
              <w:jc w:val="left"/>
              <w:rPr>
                <w:b/>
                <w:bCs/>
              </w:rPr>
            </w:pPr>
            <w:r>
              <w:rPr>
                <w:b/>
                <w:bCs/>
              </w:rPr>
              <w:t>Solid 3</w:t>
            </w:r>
          </w:p>
        </w:tc>
        <w:tc>
          <w:tcPr>
            <w:tcW w:w="4315" w:type="dxa"/>
          </w:tcPr>
          <w:p w14:paraId="469860A7" w14:textId="00C5E218" w:rsidR="003D15B9" w:rsidRPr="003D15B9" w:rsidRDefault="003243ED" w:rsidP="00894A4B">
            <w:pPr>
              <w:pStyle w:val="ContactInfo"/>
              <w:jc w:val="left"/>
              <w:rPr>
                <w:b/>
                <w:bCs/>
              </w:rPr>
            </w:pPr>
            <w:r>
              <w:rPr>
                <w:b/>
                <w:bCs/>
              </w:rPr>
              <w:t>Solid 4</w:t>
            </w:r>
          </w:p>
        </w:tc>
      </w:tr>
      <w:tr w:rsidR="002C6D4F" w14:paraId="6F45452E" w14:textId="77777777" w:rsidTr="003D15B9">
        <w:tc>
          <w:tcPr>
            <w:tcW w:w="4315" w:type="dxa"/>
          </w:tcPr>
          <w:p w14:paraId="2E9705C9" w14:textId="79D9B332" w:rsidR="003D15B9" w:rsidRDefault="003243ED" w:rsidP="00894A4B">
            <w:pPr>
              <w:pStyle w:val="ContactInfo"/>
              <w:jc w:val="left"/>
            </w:pPr>
            <w:r w:rsidRPr="003243ED">
              <w:rPr>
                <w:noProof/>
              </w:rPr>
              <w:lastRenderedPageBreak/>
              <w:drawing>
                <wp:inline distT="0" distB="0" distL="0" distR="0" wp14:anchorId="2FBC77CE" wp14:editId="37EEA623">
                  <wp:extent cx="2575560" cy="2678308"/>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9257" cy="2702951"/>
                          </a:xfrm>
                          <a:prstGeom prst="rect">
                            <a:avLst/>
                          </a:prstGeom>
                        </pic:spPr>
                      </pic:pic>
                    </a:graphicData>
                  </a:graphic>
                </wp:inline>
              </w:drawing>
            </w:r>
          </w:p>
          <w:p w14:paraId="06AFB81C" w14:textId="5D059F0D" w:rsidR="003243ED" w:rsidRDefault="003243ED" w:rsidP="003243ED">
            <w:pPr>
              <w:pStyle w:val="ContactInfo"/>
              <w:jc w:val="left"/>
            </w:pPr>
            <w:r>
              <w:t>Above illustrates a solid cylinder defined by parametric equations:</w:t>
            </w:r>
          </w:p>
          <w:p w14:paraId="11EBF488" w14:textId="77777777" w:rsidR="003243ED" w:rsidRDefault="003243ED" w:rsidP="003243ED">
            <w:pPr>
              <w:pStyle w:val="ContactInfo"/>
              <w:jc w:val="left"/>
            </w:pPr>
            <w:r>
              <w:t>x=sin(2*pi*</w:t>
            </w:r>
            <w:proofErr w:type="gramStart"/>
            <w:r>
              <w:t>u)*</w:t>
            </w:r>
            <w:proofErr w:type="gramEnd"/>
            <w:r>
              <w:t>w;</w:t>
            </w:r>
          </w:p>
          <w:p w14:paraId="2410B357" w14:textId="1F1FEC0D" w:rsidR="003243ED" w:rsidRDefault="003243ED" w:rsidP="003243ED">
            <w:pPr>
              <w:pStyle w:val="ContactInfo"/>
              <w:jc w:val="left"/>
            </w:pPr>
            <w:r>
              <w:t>y=cos(2*pi*</w:t>
            </w:r>
            <w:proofErr w:type="gramStart"/>
            <w:r>
              <w:t>u)*</w:t>
            </w:r>
            <w:proofErr w:type="gramEnd"/>
            <w:r>
              <w:t>w;</w:t>
            </w:r>
          </w:p>
          <w:p w14:paraId="17EE822F" w14:textId="5F86FC41" w:rsidR="003243ED" w:rsidRDefault="003243ED" w:rsidP="003243ED">
            <w:pPr>
              <w:pStyle w:val="ContactInfo"/>
              <w:jc w:val="left"/>
            </w:pPr>
            <w:r>
              <w:t>z=v;</w:t>
            </w:r>
          </w:p>
          <w:p w14:paraId="34051626" w14:textId="77777777" w:rsidR="003243ED" w:rsidRDefault="003243ED" w:rsidP="003243ED">
            <w:pPr>
              <w:pStyle w:val="ContactInfo"/>
              <w:jc w:val="left"/>
            </w:pPr>
            <w:r>
              <w:t xml:space="preserve">Parameters for u, v and </w:t>
            </w:r>
            <w:proofErr w:type="spellStart"/>
            <w:r>
              <w:t>w</w:t>
            </w:r>
            <w:proofErr w:type="spellEnd"/>
            <w:r>
              <w:t xml:space="preserve"> are [0 1 0 1 0 </w:t>
            </w:r>
            <w:proofErr w:type="gramStart"/>
            <w:r>
              <w:t>1 ]</w:t>
            </w:r>
            <w:proofErr w:type="gramEnd"/>
            <w:r>
              <w:t>.</w:t>
            </w:r>
          </w:p>
          <w:p w14:paraId="422F77D0" w14:textId="77777777" w:rsidR="003243ED" w:rsidRDefault="003243ED" w:rsidP="003243ED">
            <w:pPr>
              <w:pStyle w:val="ContactInfo"/>
              <w:jc w:val="left"/>
            </w:pPr>
            <w:r>
              <w:t>The resolution is set to [75 75 75]</w:t>
            </w:r>
          </w:p>
          <w:p w14:paraId="21616706" w14:textId="1AD17366" w:rsidR="003243ED" w:rsidRDefault="003243ED" w:rsidP="003243ED">
            <w:pPr>
              <w:pStyle w:val="ContactInfo"/>
              <w:jc w:val="left"/>
            </w:pPr>
            <w:r>
              <w:t>The corresponding file is named ‘</w:t>
            </w:r>
            <w:proofErr w:type="spellStart"/>
            <w:r>
              <w:t>Scylinder.wrl</w:t>
            </w:r>
            <w:proofErr w:type="spellEnd"/>
            <w:r>
              <w:t>’.</w:t>
            </w:r>
          </w:p>
        </w:tc>
        <w:tc>
          <w:tcPr>
            <w:tcW w:w="4315" w:type="dxa"/>
          </w:tcPr>
          <w:p w14:paraId="1A1F1DCB" w14:textId="36C74A92" w:rsidR="003D15B9" w:rsidRDefault="003243ED" w:rsidP="00894A4B">
            <w:pPr>
              <w:pStyle w:val="ContactInfo"/>
              <w:jc w:val="left"/>
            </w:pPr>
            <w:r w:rsidRPr="003243ED">
              <w:rPr>
                <w:noProof/>
              </w:rPr>
              <w:drawing>
                <wp:inline distT="0" distB="0" distL="0" distR="0" wp14:anchorId="16848906" wp14:editId="3394C7E3">
                  <wp:extent cx="2598420" cy="26822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5800" cy="2689858"/>
                          </a:xfrm>
                          <a:prstGeom prst="rect">
                            <a:avLst/>
                          </a:prstGeom>
                        </pic:spPr>
                      </pic:pic>
                    </a:graphicData>
                  </a:graphic>
                </wp:inline>
              </w:drawing>
            </w:r>
          </w:p>
          <w:p w14:paraId="20081FC6" w14:textId="11CCC81E" w:rsidR="003243ED" w:rsidRDefault="003243ED" w:rsidP="003243ED">
            <w:pPr>
              <w:pStyle w:val="ContactInfo"/>
              <w:jc w:val="left"/>
            </w:pPr>
            <w:r>
              <w:t>Above illustrates a solid cone defined by parametric equations:</w:t>
            </w:r>
          </w:p>
          <w:p w14:paraId="1958957E" w14:textId="77777777" w:rsidR="003243ED" w:rsidRDefault="003243ED" w:rsidP="003243ED">
            <w:pPr>
              <w:pStyle w:val="ContactInfo"/>
              <w:jc w:val="left"/>
            </w:pPr>
            <w:r>
              <w:t>x=u*cos(2*pi*</w:t>
            </w:r>
            <w:proofErr w:type="gramStart"/>
            <w:r>
              <w:t>v)*</w:t>
            </w:r>
            <w:proofErr w:type="gramEnd"/>
            <w:r>
              <w:t>w;</w:t>
            </w:r>
          </w:p>
          <w:p w14:paraId="766BC3F5" w14:textId="37D8375E" w:rsidR="003243ED" w:rsidRDefault="003243ED" w:rsidP="003243ED">
            <w:pPr>
              <w:pStyle w:val="ContactInfo"/>
              <w:jc w:val="left"/>
            </w:pPr>
            <w:r>
              <w:t>y=u*sin(2*pi*</w:t>
            </w:r>
            <w:proofErr w:type="gramStart"/>
            <w:r>
              <w:t>v)*</w:t>
            </w:r>
            <w:proofErr w:type="gramEnd"/>
            <w:r>
              <w:t>w;</w:t>
            </w:r>
          </w:p>
          <w:p w14:paraId="1524739D" w14:textId="77777777" w:rsidR="003243ED" w:rsidRDefault="003243ED" w:rsidP="003243ED">
            <w:pPr>
              <w:pStyle w:val="ContactInfo"/>
              <w:jc w:val="left"/>
            </w:pPr>
            <w:r>
              <w:t>z=u-0.6;</w:t>
            </w:r>
          </w:p>
          <w:p w14:paraId="19E893BA" w14:textId="4B4E47C7" w:rsidR="003243ED" w:rsidRDefault="003243ED" w:rsidP="003243ED">
            <w:pPr>
              <w:pStyle w:val="ContactInfo"/>
              <w:jc w:val="left"/>
            </w:pPr>
            <w:r>
              <w:t xml:space="preserve">Parameters for u, v and </w:t>
            </w:r>
            <w:proofErr w:type="spellStart"/>
            <w:r>
              <w:t>w</w:t>
            </w:r>
            <w:proofErr w:type="spellEnd"/>
            <w:r>
              <w:t xml:space="preserve"> are [0 1 0 1 0 </w:t>
            </w:r>
            <w:proofErr w:type="gramStart"/>
            <w:r>
              <w:t>1 ]</w:t>
            </w:r>
            <w:proofErr w:type="gramEnd"/>
            <w:r>
              <w:t>.</w:t>
            </w:r>
          </w:p>
          <w:p w14:paraId="0A780417" w14:textId="77777777" w:rsidR="003243ED" w:rsidRDefault="003243ED" w:rsidP="003243ED">
            <w:pPr>
              <w:pStyle w:val="ContactInfo"/>
              <w:jc w:val="left"/>
            </w:pPr>
            <w:r>
              <w:t>The resolution is set to [75 75 75]</w:t>
            </w:r>
          </w:p>
          <w:p w14:paraId="30BA1F08" w14:textId="2287AE2D" w:rsidR="003243ED" w:rsidRDefault="003243ED" w:rsidP="003243ED">
            <w:pPr>
              <w:pStyle w:val="ContactInfo"/>
              <w:jc w:val="left"/>
            </w:pPr>
            <w:r>
              <w:t>The corresponding file is named ‘</w:t>
            </w:r>
            <w:proofErr w:type="spellStart"/>
            <w:r>
              <w:t>S</w:t>
            </w:r>
            <w:r w:rsidR="002C6D4F">
              <w:t>cone</w:t>
            </w:r>
            <w:r>
              <w:t>.wrl</w:t>
            </w:r>
            <w:proofErr w:type="spellEnd"/>
            <w:r>
              <w:t>’.</w:t>
            </w:r>
          </w:p>
        </w:tc>
      </w:tr>
      <w:tr w:rsidR="002C6D4F" w14:paraId="063CB59D" w14:textId="77777777" w:rsidTr="002066A1">
        <w:tc>
          <w:tcPr>
            <w:tcW w:w="8630" w:type="dxa"/>
            <w:gridSpan w:val="2"/>
          </w:tcPr>
          <w:p w14:paraId="5CD8DA54" w14:textId="3369FA8B" w:rsidR="002C6D4F" w:rsidRPr="002C6D4F" w:rsidRDefault="002C6D4F" w:rsidP="00894A4B">
            <w:pPr>
              <w:pStyle w:val="ContactInfo"/>
              <w:jc w:val="left"/>
              <w:rPr>
                <w:b/>
                <w:bCs/>
              </w:rPr>
            </w:pPr>
            <w:r>
              <w:rPr>
                <w:b/>
                <w:bCs/>
              </w:rPr>
              <w:t>Notes</w:t>
            </w:r>
          </w:p>
        </w:tc>
      </w:tr>
      <w:tr w:rsidR="002C6D4F" w14:paraId="38D1037D" w14:textId="77777777" w:rsidTr="002066A1">
        <w:tc>
          <w:tcPr>
            <w:tcW w:w="8630" w:type="dxa"/>
            <w:gridSpan w:val="2"/>
          </w:tcPr>
          <w:p w14:paraId="1CE2833A" w14:textId="127D3BE2" w:rsidR="002C6D4F" w:rsidRDefault="002C6D4F" w:rsidP="00894A4B">
            <w:pPr>
              <w:pStyle w:val="ContactInfo"/>
              <w:jc w:val="left"/>
            </w:pPr>
            <w:r>
              <w:t>The introduction of a new parameter ‘w’ allows shapes to be 3 dimensional. Examples are shown below</w:t>
            </w:r>
          </w:p>
        </w:tc>
      </w:tr>
      <w:tr w:rsidR="00AF1B84" w14:paraId="7B79809D" w14:textId="77777777" w:rsidTr="002066A1">
        <w:tc>
          <w:tcPr>
            <w:tcW w:w="4315" w:type="dxa"/>
          </w:tcPr>
          <w:p w14:paraId="5CECA4C1" w14:textId="5DC88228" w:rsidR="002C6D4F" w:rsidRPr="002C6D4F" w:rsidRDefault="002C6D4F" w:rsidP="00894A4B">
            <w:pPr>
              <w:pStyle w:val="ContactInfo"/>
              <w:jc w:val="left"/>
              <w:rPr>
                <w:b/>
                <w:bCs/>
              </w:rPr>
            </w:pPr>
            <w:r>
              <w:rPr>
                <w:b/>
                <w:bCs/>
              </w:rPr>
              <w:t>Hollow Cylinder</w:t>
            </w:r>
          </w:p>
        </w:tc>
        <w:tc>
          <w:tcPr>
            <w:tcW w:w="4315" w:type="dxa"/>
          </w:tcPr>
          <w:p w14:paraId="789EB458" w14:textId="0AA09B1E" w:rsidR="002C6D4F" w:rsidRPr="002C6D4F" w:rsidRDefault="002C6D4F" w:rsidP="00894A4B">
            <w:pPr>
              <w:pStyle w:val="ContactInfo"/>
              <w:jc w:val="left"/>
              <w:rPr>
                <w:b/>
                <w:bCs/>
              </w:rPr>
            </w:pPr>
            <w:r>
              <w:rPr>
                <w:b/>
                <w:bCs/>
              </w:rPr>
              <w:t>Solid Cylinder</w:t>
            </w:r>
          </w:p>
        </w:tc>
      </w:tr>
      <w:tr w:rsidR="00AF1B84" w14:paraId="05E73E18" w14:textId="77777777" w:rsidTr="002066A1">
        <w:tc>
          <w:tcPr>
            <w:tcW w:w="4315" w:type="dxa"/>
          </w:tcPr>
          <w:p w14:paraId="1E90C4A0" w14:textId="64AC4C4D" w:rsidR="002C6D4F" w:rsidRDefault="002C6D4F" w:rsidP="00894A4B">
            <w:pPr>
              <w:pStyle w:val="ContactInfo"/>
              <w:jc w:val="left"/>
            </w:pPr>
            <w:r w:rsidRPr="002C6D4F">
              <w:rPr>
                <w:noProof/>
              </w:rPr>
              <w:drawing>
                <wp:inline distT="0" distB="0" distL="0" distR="0" wp14:anchorId="7EC7270B" wp14:editId="2C27EB5E">
                  <wp:extent cx="2599181" cy="25679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4921" cy="2593371"/>
                          </a:xfrm>
                          <a:prstGeom prst="rect">
                            <a:avLst/>
                          </a:prstGeom>
                        </pic:spPr>
                      </pic:pic>
                    </a:graphicData>
                  </a:graphic>
                </wp:inline>
              </w:drawing>
            </w:r>
          </w:p>
        </w:tc>
        <w:tc>
          <w:tcPr>
            <w:tcW w:w="4315" w:type="dxa"/>
          </w:tcPr>
          <w:p w14:paraId="32D3E439" w14:textId="40F820C8" w:rsidR="002C6D4F" w:rsidRDefault="002C6D4F" w:rsidP="00894A4B">
            <w:pPr>
              <w:pStyle w:val="ContactInfo"/>
              <w:jc w:val="left"/>
            </w:pPr>
            <w:r w:rsidRPr="002C6D4F">
              <w:rPr>
                <w:noProof/>
              </w:rPr>
              <w:drawing>
                <wp:inline distT="0" distB="0" distL="0" distR="0" wp14:anchorId="1DEB0318" wp14:editId="0F30D7EF">
                  <wp:extent cx="2560320" cy="2583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2320" cy="2595287"/>
                          </a:xfrm>
                          <a:prstGeom prst="rect">
                            <a:avLst/>
                          </a:prstGeom>
                        </pic:spPr>
                      </pic:pic>
                    </a:graphicData>
                  </a:graphic>
                </wp:inline>
              </w:drawing>
            </w:r>
          </w:p>
        </w:tc>
      </w:tr>
      <w:tr w:rsidR="002C6D4F" w14:paraId="688CDAAA" w14:textId="77777777" w:rsidTr="002066A1">
        <w:tc>
          <w:tcPr>
            <w:tcW w:w="4315" w:type="dxa"/>
          </w:tcPr>
          <w:p w14:paraId="6755CF5F" w14:textId="5467BFC7" w:rsidR="002C6D4F" w:rsidRPr="002C6D4F" w:rsidRDefault="002C6D4F" w:rsidP="00894A4B">
            <w:pPr>
              <w:pStyle w:val="ContactInfo"/>
              <w:jc w:val="left"/>
              <w:rPr>
                <w:b/>
                <w:bCs/>
              </w:rPr>
            </w:pPr>
            <w:r>
              <w:rPr>
                <w:b/>
                <w:bCs/>
              </w:rPr>
              <w:t>Cone</w:t>
            </w:r>
          </w:p>
        </w:tc>
        <w:tc>
          <w:tcPr>
            <w:tcW w:w="4315" w:type="dxa"/>
          </w:tcPr>
          <w:p w14:paraId="620157A9" w14:textId="77924480" w:rsidR="002C6D4F" w:rsidRPr="002C6D4F" w:rsidRDefault="002C6D4F" w:rsidP="00894A4B">
            <w:pPr>
              <w:pStyle w:val="ContactInfo"/>
              <w:jc w:val="left"/>
              <w:rPr>
                <w:b/>
                <w:bCs/>
              </w:rPr>
            </w:pPr>
            <w:r>
              <w:rPr>
                <w:b/>
                <w:bCs/>
              </w:rPr>
              <w:t>Solid Cone</w:t>
            </w:r>
          </w:p>
        </w:tc>
      </w:tr>
      <w:tr w:rsidR="002C6D4F" w14:paraId="6010196D" w14:textId="77777777" w:rsidTr="002066A1">
        <w:tc>
          <w:tcPr>
            <w:tcW w:w="4315" w:type="dxa"/>
          </w:tcPr>
          <w:p w14:paraId="622516BA" w14:textId="4E06C76E" w:rsidR="002C6D4F" w:rsidRPr="002C6D4F" w:rsidRDefault="002C6D4F" w:rsidP="00894A4B">
            <w:pPr>
              <w:pStyle w:val="ContactInfo"/>
              <w:jc w:val="left"/>
            </w:pPr>
            <w:r w:rsidRPr="00523FED">
              <w:rPr>
                <w:noProof/>
              </w:rPr>
              <w:lastRenderedPageBreak/>
              <w:drawing>
                <wp:inline distT="0" distB="0" distL="0" distR="0" wp14:anchorId="751DA4B1" wp14:editId="0D44236C">
                  <wp:extent cx="2560320" cy="25488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009" cy="2555549"/>
                          </a:xfrm>
                          <a:prstGeom prst="rect">
                            <a:avLst/>
                          </a:prstGeom>
                        </pic:spPr>
                      </pic:pic>
                    </a:graphicData>
                  </a:graphic>
                </wp:inline>
              </w:drawing>
            </w:r>
          </w:p>
        </w:tc>
        <w:tc>
          <w:tcPr>
            <w:tcW w:w="4315" w:type="dxa"/>
          </w:tcPr>
          <w:p w14:paraId="43E5C053" w14:textId="08BEA7C4" w:rsidR="002C6D4F" w:rsidRPr="002C6D4F" w:rsidRDefault="002C6D4F" w:rsidP="00894A4B">
            <w:pPr>
              <w:pStyle w:val="ContactInfo"/>
              <w:jc w:val="left"/>
            </w:pPr>
            <w:r w:rsidRPr="003243ED">
              <w:rPr>
                <w:noProof/>
              </w:rPr>
              <w:drawing>
                <wp:inline distT="0" distB="0" distL="0" distR="0" wp14:anchorId="1536C33A" wp14:editId="5585CB35">
                  <wp:extent cx="2598420" cy="25488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5801" cy="2556130"/>
                          </a:xfrm>
                          <a:prstGeom prst="rect">
                            <a:avLst/>
                          </a:prstGeom>
                        </pic:spPr>
                      </pic:pic>
                    </a:graphicData>
                  </a:graphic>
                </wp:inline>
              </w:drawing>
            </w:r>
          </w:p>
        </w:tc>
      </w:tr>
      <w:tr w:rsidR="002C6D4F" w14:paraId="25533E38" w14:textId="77777777" w:rsidTr="002066A1">
        <w:tc>
          <w:tcPr>
            <w:tcW w:w="4315" w:type="dxa"/>
          </w:tcPr>
          <w:p w14:paraId="6D7B045A" w14:textId="044CE4CC" w:rsidR="002C6D4F" w:rsidRPr="002C6D4F" w:rsidRDefault="00AF1B84" w:rsidP="00894A4B">
            <w:pPr>
              <w:pStyle w:val="ContactInfo"/>
              <w:jc w:val="left"/>
              <w:rPr>
                <w:b/>
                <w:bCs/>
              </w:rPr>
            </w:pPr>
            <w:r>
              <w:rPr>
                <w:b/>
                <w:bCs/>
              </w:rPr>
              <w:t>Plane</w:t>
            </w:r>
          </w:p>
        </w:tc>
        <w:tc>
          <w:tcPr>
            <w:tcW w:w="4315" w:type="dxa"/>
          </w:tcPr>
          <w:p w14:paraId="2362EE0D" w14:textId="7CA4C651" w:rsidR="002C6D4F" w:rsidRPr="002C6D4F" w:rsidRDefault="00AF1B84" w:rsidP="00894A4B">
            <w:pPr>
              <w:pStyle w:val="ContactInfo"/>
              <w:jc w:val="left"/>
              <w:rPr>
                <w:b/>
                <w:bCs/>
              </w:rPr>
            </w:pPr>
            <w:r>
              <w:rPr>
                <w:b/>
                <w:bCs/>
              </w:rPr>
              <w:t>Solid Cube</w:t>
            </w:r>
          </w:p>
        </w:tc>
      </w:tr>
      <w:tr w:rsidR="002C6D4F" w14:paraId="77072BD1" w14:textId="77777777" w:rsidTr="002066A1">
        <w:tc>
          <w:tcPr>
            <w:tcW w:w="4315" w:type="dxa"/>
          </w:tcPr>
          <w:p w14:paraId="7A33DCA6" w14:textId="169E6993" w:rsidR="002C6D4F" w:rsidRPr="00523FED" w:rsidRDefault="00AF1B84" w:rsidP="00894A4B">
            <w:pPr>
              <w:pStyle w:val="ContactInfo"/>
              <w:jc w:val="left"/>
            </w:pPr>
            <w:r w:rsidRPr="00AF1B84">
              <w:rPr>
                <w:noProof/>
              </w:rPr>
              <w:drawing>
                <wp:inline distT="0" distB="0" distL="0" distR="0" wp14:anchorId="5644F4A2" wp14:editId="6B06FD74">
                  <wp:extent cx="2569845" cy="2545080"/>
                  <wp:effectExtent l="0" t="0" r="190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6247" cy="2561324"/>
                          </a:xfrm>
                          <a:prstGeom prst="rect">
                            <a:avLst/>
                          </a:prstGeom>
                        </pic:spPr>
                      </pic:pic>
                    </a:graphicData>
                  </a:graphic>
                </wp:inline>
              </w:drawing>
            </w:r>
          </w:p>
        </w:tc>
        <w:tc>
          <w:tcPr>
            <w:tcW w:w="4315" w:type="dxa"/>
          </w:tcPr>
          <w:p w14:paraId="32A4CADC" w14:textId="0DF2B997" w:rsidR="002C6D4F" w:rsidRPr="003243ED" w:rsidRDefault="00AF1B84" w:rsidP="00894A4B">
            <w:pPr>
              <w:pStyle w:val="ContactInfo"/>
              <w:jc w:val="left"/>
            </w:pPr>
            <w:r w:rsidRPr="00AF1B84">
              <w:rPr>
                <w:noProof/>
              </w:rPr>
              <w:drawing>
                <wp:inline distT="0" distB="0" distL="0" distR="0" wp14:anchorId="33C697A5" wp14:editId="58BD2290">
                  <wp:extent cx="2583180" cy="255905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348"/>
                          <a:stretch/>
                        </pic:blipFill>
                        <pic:spPr bwMode="auto">
                          <a:xfrm>
                            <a:off x="0" y="0"/>
                            <a:ext cx="2597647" cy="257338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7E8A6F" w14:textId="77777777" w:rsidR="003D15B9" w:rsidRDefault="003D15B9" w:rsidP="00894A4B">
      <w:pPr>
        <w:pStyle w:val="ContactInfo"/>
        <w:jc w:val="left"/>
      </w:pPr>
    </w:p>
    <w:p w14:paraId="7079774B" w14:textId="6E7FFFA8" w:rsidR="003D15B9" w:rsidRDefault="003D15B9" w:rsidP="00894A4B">
      <w:pPr>
        <w:pStyle w:val="ContactInfo"/>
        <w:jc w:val="left"/>
      </w:pPr>
    </w:p>
    <w:p w14:paraId="3F7FC7B1" w14:textId="4FEB729F" w:rsidR="00AF1B84" w:rsidRDefault="00AF1B84" w:rsidP="00894A4B">
      <w:pPr>
        <w:pStyle w:val="ContactInfo"/>
        <w:jc w:val="left"/>
      </w:pPr>
      <w:r>
        <w:t>Parametric Surfaces and Solid: Sweeping</w:t>
      </w:r>
    </w:p>
    <w:tbl>
      <w:tblPr>
        <w:tblStyle w:val="TableGrid"/>
        <w:tblW w:w="8642" w:type="dxa"/>
        <w:tblLook w:val="04A0" w:firstRow="1" w:lastRow="0" w:firstColumn="1" w:lastColumn="0" w:noHBand="0" w:noVBand="1"/>
      </w:tblPr>
      <w:tblGrid>
        <w:gridCol w:w="4390"/>
        <w:gridCol w:w="4252"/>
      </w:tblGrid>
      <w:tr w:rsidR="002175C4" w14:paraId="569E6BCC" w14:textId="63E4E9DF" w:rsidTr="002175C4">
        <w:tc>
          <w:tcPr>
            <w:tcW w:w="4390" w:type="dxa"/>
          </w:tcPr>
          <w:p w14:paraId="32A9CDAE" w14:textId="59779DB1" w:rsidR="002175C4" w:rsidRPr="00AF1B84" w:rsidRDefault="002175C4" w:rsidP="00894A4B">
            <w:pPr>
              <w:pStyle w:val="ContactInfo"/>
              <w:jc w:val="left"/>
              <w:rPr>
                <w:b/>
                <w:bCs/>
              </w:rPr>
            </w:pPr>
            <w:r>
              <w:rPr>
                <w:b/>
                <w:bCs/>
              </w:rPr>
              <w:t>Curve 1</w:t>
            </w:r>
          </w:p>
        </w:tc>
        <w:tc>
          <w:tcPr>
            <w:tcW w:w="4252" w:type="dxa"/>
          </w:tcPr>
          <w:p w14:paraId="374469DF" w14:textId="6BD9D608" w:rsidR="002175C4" w:rsidRPr="00AF1B84" w:rsidRDefault="002175C4" w:rsidP="00894A4B">
            <w:pPr>
              <w:pStyle w:val="ContactInfo"/>
              <w:jc w:val="left"/>
              <w:rPr>
                <w:b/>
                <w:bCs/>
              </w:rPr>
            </w:pPr>
            <w:proofErr w:type="spellStart"/>
            <w:r>
              <w:rPr>
                <w:b/>
                <w:bCs/>
              </w:rPr>
              <w:t>TSweeping</w:t>
            </w:r>
            <w:proofErr w:type="spellEnd"/>
            <w:r>
              <w:rPr>
                <w:b/>
                <w:bCs/>
              </w:rPr>
              <w:t xml:space="preserve"> 1</w:t>
            </w:r>
          </w:p>
        </w:tc>
      </w:tr>
      <w:tr w:rsidR="002175C4" w14:paraId="1665C222" w14:textId="202192DE" w:rsidTr="002175C4">
        <w:tc>
          <w:tcPr>
            <w:tcW w:w="4390" w:type="dxa"/>
          </w:tcPr>
          <w:p w14:paraId="1D8EC134" w14:textId="08969FDE" w:rsidR="002175C4" w:rsidRDefault="002175C4" w:rsidP="00894A4B">
            <w:pPr>
              <w:pStyle w:val="ContactInfo"/>
              <w:jc w:val="left"/>
            </w:pPr>
            <w:r w:rsidRPr="00AF1B84">
              <w:rPr>
                <w:noProof/>
              </w:rPr>
              <w:lastRenderedPageBreak/>
              <w:drawing>
                <wp:inline distT="0" distB="0" distL="0" distR="0" wp14:anchorId="157FAF10" wp14:editId="417C59AA">
                  <wp:extent cx="2592568" cy="25984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6456" cy="2632384"/>
                          </a:xfrm>
                          <a:prstGeom prst="rect">
                            <a:avLst/>
                          </a:prstGeom>
                        </pic:spPr>
                      </pic:pic>
                    </a:graphicData>
                  </a:graphic>
                </wp:inline>
              </w:drawing>
            </w:r>
          </w:p>
          <w:p w14:paraId="611EF730" w14:textId="1E3BEEC6" w:rsidR="002175C4" w:rsidRDefault="002175C4" w:rsidP="00AF1B84">
            <w:pPr>
              <w:pStyle w:val="ContactInfo"/>
              <w:jc w:val="left"/>
            </w:pPr>
            <w:r>
              <w:t>Above illustrates a sin(x) curve defined by parametric equations:</w:t>
            </w:r>
          </w:p>
          <w:p w14:paraId="0D052A32" w14:textId="77777777" w:rsidR="002175C4" w:rsidRDefault="002175C4" w:rsidP="00AF1B84">
            <w:pPr>
              <w:pStyle w:val="ContactInfo"/>
              <w:jc w:val="left"/>
            </w:pPr>
            <w:r>
              <w:t>x=u;</w:t>
            </w:r>
          </w:p>
          <w:p w14:paraId="32C91BEC" w14:textId="5073FEDC" w:rsidR="002175C4" w:rsidRDefault="002175C4" w:rsidP="00AF1B84">
            <w:pPr>
              <w:pStyle w:val="ContactInfo"/>
              <w:jc w:val="left"/>
            </w:pPr>
            <w:r>
              <w:t>y=sin(2*pi*u);</w:t>
            </w:r>
          </w:p>
          <w:p w14:paraId="16E35029" w14:textId="77777777" w:rsidR="002175C4" w:rsidRDefault="002175C4" w:rsidP="00AF1B84">
            <w:pPr>
              <w:pStyle w:val="ContactInfo"/>
              <w:jc w:val="left"/>
            </w:pPr>
            <w:r>
              <w:t>z=0;</w:t>
            </w:r>
          </w:p>
          <w:p w14:paraId="4D16F19F" w14:textId="0CF2E50B" w:rsidR="002175C4" w:rsidRDefault="002175C4" w:rsidP="00AF1B84">
            <w:pPr>
              <w:pStyle w:val="ContactInfo"/>
              <w:jc w:val="left"/>
            </w:pPr>
            <w:r>
              <w:t>Parameters for u are [0 1].</w:t>
            </w:r>
          </w:p>
          <w:p w14:paraId="04404C4A" w14:textId="1606C283" w:rsidR="002175C4" w:rsidRDefault="002175C4" w:rsidP="00AF1B84">
            <w:pPr>
              <w:pStyle w:val="ContactInfo"/>
              <w:jc w:val="left"/>
            </w:pPr>
            <w:r>
              <w:t>The resolution is set to [100]</w:t>
            </w:r>
          </w:p>
          <w:p w14:paraId="169A5E82" w14:textId="1F02600F" w:rsidR="002175C4" w:rsidRPr="00AF1B84" w:rsidRDefault="002175C4" w:rsidP="00AF1B84">
            <w:pPr>
              <w:pStyle w:val="ContactInfo"/>
              <w:jc w:val="left"/>
            </w:pPr>
            <w:r>
              <w:t>The corresponding file is named ‘sin(x)_</w:t>
            </w:r>
            <w:proofErr w:type="spellStart"/>
            <w:r>
              <w:t>curve.wrl</w:t>
            </w:r>
            <w:proofErr w:type="spellEnd"/>
            <w:r>
              <w:t>’.</w:t>
            </w:r>
          </w:p>
        </w:tc>
        <w:tc>
          <w:tcPr>
            <w:tcW w:w="4252" w:type="dxa"/>
          </w:tcPr>
          <w:p w14:paraId="1ECEF7A6" w14:textId="24A032E6" w:rsidR="002175C4" w:rsidRDefault="002175C4" w:rsidP="00894A4B">
            <w:pPr>
              <w:pStyle w:val="ContactInfo"/>
              <w:jc w:val="left"/>
            </w:pPr>
            <w:r w:rsidRPr="007376ED">
              <w:rPr>
                <w:noProof/>
              </w:rPr>
              <w:drawing>
                <wp:inline distT="0" distB="0" distL="0" distR="0" wp14:anchorId="52EE0FC6" wp14:editId="1B9105AB">
                  <wp:extent cx="1866265" cy="2583180"/>
                  <wp:effectExtent l="0" t="0" r="63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72095" cy="2591250"/>
                          </a:xfrm>
                          <a:prstGeom prst="rect">
                            <a:avLst/>
                          </a:prstGeom>
                        </pic:spPr>
                      </pic:pic>
                    </a:graphicData>
                  </a:graphic>
                </wp:inline>
              </w:drawing>
            </w:r>
          </w:p>
          <w:p w14:paraId="35F67EA0" w14:textId="2406471C" w:rsidR="002175C4" w:rsidRDefault="002175C4" w:rsidP="007376ED">
            <w:pPr>
              <w:pStyle w:val="ContactInfo"/>
              <w:jc w:val="left"/>
            </w:pPr>
            <w:r>
              <w:t>Above illustrates a translational sweeping of the sin(x) curve along the y axis defined by parametric equations:</w:t>
            </w:r>
          </w:p>
          <w:p w14:paraId="4C648D3A" w14:textId="77777777" w:rsidR="002175C4" w:rsidRDefault="002175C4" w:rsidP="007376ED">
            <w:pPr>
              <w:pStyle w:val="ContactInfo"/>
              <w:jc w:val="left"/>
            </w:pPr>
            <w:r>
              <w:t>x=u;</w:t>
            </w:r>
          </w:p>
          <w:p w14:paraId="488AC063" w14:textId="5C372192" w:rsidR="002175C4" w:rsidRDefault="002175C4" w:rsidP="007376ED">
            <w:pPr>
              <w:pStyle w:val="ContactInfo"/>
              <w:jc w:val="left"/>
            </w:pPr>
            <w:r>
              <w:t>y=sin(2*pi*</w:t>
            </w:r>
            <w:proofErr w:type="gramStart"/>
            <w:r>
              <w:t>u)+</w:t>
            </w:r>
            <w:proofErr w:type="gramEnd"/>
            <w:r>
              <w:t>v;</w:t>
            </w:r>
          </w:p>
          <w:p w14:paraId="0E037966" w14:textId="77777777" w:rsidR="002175C4" w:rsidRDefault="002175C4" w:rsidP="007376ED">
            <w:pPr>
              <w:pStyle w:val="ContactInfo"/>
              <w:jc w:val="left"/>
            </w:pPr>
            <w:r>
              <w:t>z=0;</w:t>
            </w:r>
          </w:p>
          <w:p w14:paraId="3654F2F4" w14:textId="68599DBF" w:rsidR="002175C4" w:rsidRDefault="002175C4" w:rsidP="007376ED">
            <w:pPr>
              <w:pStyle w:val="ContactInfo"/>
              <w:jc w:val="left"/>
            </w:pPr>
            <w:r>
              <w:t>Parameters for u and v are [0 1 0 1].</w:t>
            </w:r>
          </w:p>
          <w:p w14:paraId="73F95D9E" w14:textId="13244AA5" w:rsidR="002175C4" w:rsidRDefault="002175C4" w:rsidP="007376ED">
            <w:pPr>
              <w:pStyle w:val="ContactInfo"/>
              <w:jc w:val="left"/>
            </w:pPr>
            <w:r>
              <w:t>The resolution is set to [100 100]</w:t>
            </w:r>
          </w:p>
          <w:p w14:paraId="3B285C32" w14:textId="29466E39" w:rsidR="002175C4" w:rsidRDefault="002175C4" w:rsidP="007376ED">
            <w:pPr>
              <w:pStyle w:val="ContactInfo"/>
              <w:jc w:val="left"/>
            </w:pPr>
            <w:r>
              <w:t>The corresponding file is named ‘sin(x)_ts1.wrl’.</w:t>
            </w:r>
          </w:p>
        </w:tc>
      </w:tr>
      <w:tr w:rsidR="002175C4" w14:paraId="0DAA028E" w14:textId="41C27461" w:rsidTr="002175C4">
        <w:tc>
          <w:tcPr>
            <w:tcW w:w="4390" w:type="dxa"/>
          </w:tcPr>
          <w:p w14:paraId="58D54F44" w14:textId="478C3AB1" w:rsidR="002175C4" w:rsidRPr="002066A1" w:rsidRDefault="002175C4" w:rsidP="00894A4B">
            <w:pPr>
              <w:pStyle w:val="ContactInfo"/>
              <w:jc w:val="left"/>
              <w:rPr>
                <w:b/>
                <w:bCs/>
              </w:rPr>
            </w:pPr>
            <w:proofErr w:type="spellStart"/>
            <w:r>
              <w:rPr>
                <w:b/>
                <w:bCs/>
              </w:rPr>
              <w:t>TSweeping</w:t>
            </w:r>
            <w:proofErr w:type="spellEnd"/>
            <w:r>
              <w:rPr>
                <w:b/>
                <w:bCs/>
              </w:rPr>
              <w:t xml:space="preserve"> </w:t>
            </w:r>
            <w:r w:rsidR="007D449C">
              <w:rPr>
                <w:b/>
                <w:bCs/>
              </w:rPr>
              <w:t>2</w:t>
            </w:r>
          </w:p>
        </w:tc>
        <w:tc>
          <w:tcPr>
            <w:tcW w:w="4252" w:type="dxa"/>
          </w:tcPr>
          <w:p w14:paraId="0A4ED765" w14:textId="7401B974" w:rsidR="002175C4" w:rsidRPr="00AF1B84" w:rsidRDefault="002175C4" w:rsidP="00894A4B">
            <w:pPr>
              <w:pStyle w:val="ContactInfo"/>
              <w:jc w:val="left"/>
              <w:rPr>
                <w:b/>
                <w:bCs/>
              </w:rPr>
            </w:pPr>
            <w:proofErr w:type="spellStart"/>
            <w:r>
              <w:rPr>
                <w:b/>
                <w:bCs/>
              </w:rPr>
              <w:t>TSweeping</w:t>
            </w:r>
            <w:proofErr w:type="spellEnd"/>
            <w:r>
              <w:rPr>
                <w:b/>
                <w:bCs/>
              </w:rPr>
              <w:t xml:space="preserve"> 3</w:t>
            </w:r>
          </w:p>
        </w:tc>
      </w:tr>
      <w:tr w:rsidR="002175C4" w14:paraId="2682387C" w14:textId="41EEDCF9" w:rsidTr="002175C4">
        <w:tc>
          <w:tcPr>
            <w:tcW w:w="4390" w:type="dxa"/>
          </w:tcPr>
          <w:p w14:paraId="41927953" w14:textId="745F58FB" w:rsidR="002175C4" w:rsidRDefault="002175C4" w:rsidP="00894A4B">
            <w:pPr>
              <w:pStyle w:val="ContactInfo"/>
              <w:jc w:val="left"/>
            </w:pPr>
            <w:r w:rsidRPr="002066A1">
              <w:rPr>
                <w:noProof/>
              </w:rPr>
              <w:drawing>
                <wp:inline distT="0" distB="0" distL="0" distR="0" wp14:anchorId="08E58B6D" wp14:editId="67DB1AFB">
                  <wp:extent cx="1897380" cy="2380923"/>
                  <wp:effectExtent l="0" t="0" r="762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39614" cy="2433920"/>
                          </a:xfrm>
                          <a:prstGeom prst="rect">
                            <a:avLst/>
                          </a:prstGeom>
                        </pic:spPr>
                      </pic:pic>
                    </a:graphicData>
                  </a:graphic>
                </wp:inline>
              </w:drawing>
            </w:r>
          </w:p>
          <w:p w14:paraId="37EE7F2C" w14:textId="6620791A" w:rsidR="002175C4" w:rsidRDefault="002175C4" w:rsidP="002066A1">
            <w:pPr>
              <w:pStyle w:val="ContactInfo"/>
              <w:jc w:val="left"/>
            </w:pPr>
            <w:r>
              <w:t>Above illustrates a translational sweeping of the sin(x) curve along the z axis defined by parametric equations:</w:t>
            </w:r>
          </w:p>
          <w:p w14:paraId="53919965" w14:textId="5E802D7D" w:rsidR="002175C4" w:rsidRDefault="002175C4" w:rsidP="002066A1">
            <w:pPr>
              <w:pStyle w:val="ContactInfo"/>
              <w:jc w:val="left"/>
            </w:pPr>
            <w:r>
              <w:t>x=u;</w:t>
            </w:r>
          </w:p>
          <w:p w14:paraId="13B68C70" w14:textId="77777777" w:rsidR="002175C4" w:rsidRDefault="002175C4" w:rsidP="002066A1">
            <w:pPr>
              <w:pStyle w:val="ContactInfo"/>
              <w:jc w:val="left"/>
            </w:pPr>
            <w:r>
              <w:t>y=sin(2*pi*u);</w:t>
            </w:r>
          </w:p>
          <w:p w14:paraId="5D3668DF" w14:textId="0F3E9FC2" w:rsidR="002175C4" w:rsidRDefault="002175C4" w:rsidP="002066A1">
            <w:pPr>
              <w:pStyle w:val="ContactInfo"/>
              <w:jc w:val="left"/>
            </w:pPr>
            <w:r>
              <w:t>z=v;</w:t>
            </w:r>
          </w:p>
          <w:p w14:paraId="0B621818" w14:textId="77777777" w:rsidR="002175C4" w:rsidRDefault="002175C4" w:rsidP="002066A1">
            <w:pPr>
              <w:pStyle w:val="ContactInfo"/>
              <w:jc w:val="left"/>
            </w:pPr>
            <w:r>
              <w:lastRenderedPageBreak/>
              <w:t>Parameters for u and v are [0 1 0 1].</w:t>
            </w:r>
          </w:p>
          <w:p w14:paraId="4D430578" w14:textId="77777777" w:rsidR="002175C4" w:rsidRDefault="002175C4" w:rsidP="002066A1">
            <w:pPr>
              <w:pStyle w:val="ContactInfo"/>
              <w:jc w:val="left"/>
            </w:pPr>
            <w:r>
              <w:t>The resolution is set to [100 100]</w:t>
            </w:r>
          </w:p>
          <w:p w14:paraId="4E30B24A" w14:textId="27209EA6" w:rsidR="002175C4" w:rsidRDefault="002175C4" w:rsidP="002066A1">
            <w:pPr>
              <w:pStyle w:val="ContactInfo"/>
              <w:jc w:val="left"/>
            </w:pPr>
            <w:r>
              <w:t>The corresponding file is named ‘sin(x)_ts</w:t>
            </w:r>
            <w:r w:rsidR="00980DC8">
              <w:t>2</w:t>
            </w:r>
            <w:r>
              <w:t>.wrl’.</w:t>
            </w:r>
          </w:p>
        </w:tc>
        <w:tc>
          <w:tcPr>
            <w:tcW w:w="4252" w:type="dxa"/>
          </w:tcPr>
          <w:p w14:paraId="186680C7" w14:textId="17EECF4E" w:rsidR="002175C4" w:rsidRDefault="002175C4" w:rsidP="00894A4B">
            <w:pPr>
              <w:pStyle w:val="ContactInfo"/>
              <w:jc w:val="left"/>
            </w:pPr>
            <w:r w:rsidRPr="002175C4">
              <w:rPr>
                <w:noProof/>
              </w:rPr>
              <w:lastRenderedPageBreak/>
              <w:drawing>
                <wp:inline distT="0" distB="0" distL="0" distR="0" wp14:anchorId="3F93A619" wp14:editId="10024AD0">
                  <wp:extent cx="2529840" cy="2395809"/>
                  <wp:effectExtent l="0" t="0" r="381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46382" cy="2411475"/>
                          </a:xfrm>
                          <a:prstGeom prst="rect">
                            <a:avLst/>
                          </a:prstGeom>
                        </pic:spPr>
                      </pic:pic>
                    </a:graphicData>
                  </a:graphic>
                </wp:inline>
              </w:drawing>
            </w:r>
          </w:p>
          <w:p w14:paraId="21F469B3" w14:textId="77777777" w:rsidR="002175C4" w:rsidRDefault="002175C4" w:rsidP="002175C4">
            <w:pPr>
              <w:pStyle w:val="ContactInfo"/>
              <w:jc w:val="left"/>
            </w:pPr>
            <w:r>
              <w:t>Above illustrates a translational sweeping of the sin(x) curve along the z axis defined by parametric equations:</w:t>
            </w:r>
          </w:p>
          <w:p w14:paraId="3887A9C8" w14:textId="1E238EA3" w:rsidR="002175C4" w:rsidRDefault="002175C4" w:rsidP="002175C4">
            <w:pPr>
              <w:pStyle w:val="ContactInfo"/>
              <w:jc w:val="left"/>
            </w:pPr>
            <w:r>
              <w:t>x=</w:t>
            </w:r>
            <w:proofErr w:type="spellStart"/>
            <w:r>
              <w:t>u+v</w:t>
            </w:r>
            <w:proofErr w:type="spellEnd"/>
            <w:r>
              <w:t>;</w:t>
            </w:r>
          </w:p>
          <w:p w14:paraId="47892882" w14:textId="77777777" w:rsidR="002175C4" w:rsidRDefault="002175C4" w:rsidP="002175C4">
            <w:pPr>
              <w:pStyle w:val="ContactInfo"/>
              <w:jc w:val="left"/>
            </w:pPr>
            <w:r>
              <w:t>y=sin(2*pi*u);</w:t>
            </w:r>
          </w:p>
          <w:p w14:paraId="73E3EEAC" w14:textId="5AF2BE9F" w:rsidR="002175C4" w:rsidRDefault="002175C4" w:rsidP="002175C4">
            <w:pPr>
              <w:pStyle w:val="ContactInfo"/>
              <w:jc w:val="left"/>
            </w:pPr>
            <w:r>
              <w:t>z=0;</w:t>
            </w:r>
          </w:p>
          <w:p w14:paraId="0A482876" w14:textId="77777777" w:rsidR="002175C4" w:rsidRDefault="002175C4" w:rsidP="002175C4">
            <w:pPr>
              <w:pStyle w:val="ContactInfo"/>
              <w:jc w:val="left"/>
            </w:pPr>
            <w:r>
              <w:lastRenderedPageBreak/>
              <w:t>Parameters for u and v are [0 1 0 1].</w:t>
            </w:r>
          </w:p>
          <w:p w14:paraId="0D44E09B" w14:textId="77777777" w:rsidR="002175C4" w:rsidRDefault="002175C4" w:rsidP="002175C4">
            <w:pPr>
              <w:pStyle w:val="ContactInfo"/>
              <w:jc w:val="left"/>
            </w:pPr>
            <w:r>
              <w:t>The resolution is set to [100 100]</w:t>
            </w:r>
          </w:p>
          <w:p w14:paraId="3D349D45" w14:textId="3DC23E5A" w:rsidR="002175C4" w:rsidRDefault="002175C4" w:rsidP="002175C4">
            <w:pPr>
              <w:pStyle w:val="ContactInfo"/>
              <w:jc w:val="left"/>
            </w:pPr>
            <w:r>
              <w:t>The corresponding file is named ‘sin(x)_ts</w:t>
            </w:r>
            <w:r w:rsidR="00980DC8">
              <w:t>3</w:t>
            </w:r>
            <w:r>
              <w:t>.wrl’.</w:t>
            </w:r>
          </w:p>
        </w:tc>
      </w:tr>
      <w:tr w:rsidR="00980DC8" w14:paraId="2F83A96E" w14:textId="2EA3FD5F" w:rsidTr="00130285">
        <w:tc>
          <w:tcPr>
            <w:tcW w:w="8642" w:type="dxa"/>
            <w:gridSpan w:val="2"/>
          </w:tcPr>
          <w:p w14:paraId="43B2701C" w14:textId="6F3793EE" w:rsidR="00980DC8" w:rsidRPr="00980DC8" w:rsidRDefault="00980DC8" w:rsidP="00894A4B">
            <w:pPr>
              <w:pStyle w:val="ContactInfo"/>
              <w:jc w:val="left"/>
              <w:rPr>
                <w:b/>
                <w:bCs/>
              </w:rPr>
            </w:pPr>
            <w:r>
              <w:rPr>
                <w:b/>
                <w:bCs/>
              </w:rPr>
              <w:lastRenderedPageBreak/>
              <w:t>Rotational Sweeping</w:t>
            </w:r>
          </w:p>
        </w:tc>
      </w:tr>
      <w:tr w:rsidR="00980DC8" w14:paraId="172D8D60" w14:textId="691C9B44" w:rsidTr="00554C9F">
        <w:tc>
          <w:tcPr>
            <w:tcW w:w="8642" w:type="dxa"/>
            <w:gridSpan w:val="2"/>
          </w:tcPr>
          <w:p w14:paraId="21112A08" w14:textId="5810B078" w:rsidR="00980DC8" w:rsidRDefault="00980DC8" w:rsidP="00980DC8">
            <w:pPr>
              <w:pStyle w:val="ContactInfo"/>
              <w:jc w:val="left"/>
            </w:pPr>
            <w:r w:rsidRPr="00980DC8">
              <w:rPr>
                <w:noProof/>
              </w:rPr>
              <w:drawing>
                <wp:anchor distT="0" distB="0" distL="114300" distR="114300" simplePos="0" relativeHeight="251658240" behindDoc="0" locked="0" layoutInCell="1" allowOverlap="1" wp14:anchorId="6273FBC8" wp14:editId="641CE78E">
                  <wp:simplePos x="0" y="0"/>
                  <wp:positionH relativeFrom="column">
                    <wp:posOffset>-41275</wp:posOffset>
                  </wp:positionH>
                  <wp:positionV relativeFrom="paragraph">
                    <wp:posOffset>27305</wp:posOffset>
                  </wp:positionV>
                  <wp:extent cx="2697480" cy="3025775"/>
                  <wp:effectExtent l="0" t="0" r="7620" b="317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97480" cy="3025775"/>
                          </a:xfrm>
                          <a:prstGeom prst="rect">
                            <a:avLst/>
                          </a:prstGeom>
                        </pic:spPr>
                      </pic:pic>
                    </a:graphicData>
                  </a:graphic>
                  <wp14:sizeRelH relativeFrom="margin">
                    <wp14:pctWidth>0</wp14:pctWidth>
                  </wp14:sizeRelH>
                  <wp14:sizeRelV relativeFrom="margin">
                    <wp14:pctHeight>0</wp14:pctHeight>
                  </wp14:sizeRelV>
                </wp:anchor>
              </w:drawing>
            </w:r>
            <w:r>
              <w:t xml:space="preserve">Illustrates on the left shows a rotational sweeping of the sin(x) curve around the y axis </w:t>
            </w:r>
            <w:r w:rsidR="00984AAF">
              <w:t xml:space="preserve">after </w:t>
            </w:r>
            <w:r w:rsidR="00093C15">
              <w:t xml:space="preserve">translational sweeping shown in </w:t>
            </w:r>
            <w:proofErr w:type="spellStart"/>
            <w:r w:rsidR="00093C15">
              <w:t>TSweeping</w:t>
            </w:r>
            <w:proofErr w:type="spellEnd"/>
            <w:r w:rsidR="00093C15">
              <w:t xml:space="preserve"> 1. The function is </w:t>
            </w:r>
            <w:r>
              <w:t>defined by parametric equations:</w:t>
            </w:r>
          </w:p>
          <w:p w14:paraId="1B3C472D" w14:textId="6613CFA0" w:rsidR="00980DC8" w:rsidRDefault="00980DC8" w:rsidP="00980DC8">
            <w:pPr>
              <w:pStyle w:val="ContactInfo"/>
              <w:jc w:val="left"/>
            </w:pPr>
            <w:r>
              <w:t>x=u*cos(2*pi*v);</w:t>
            </w:r>
          </w:p>
          <w:p w14:paraId="72834151" w14:textId="220AF552" w:rsidR="00980DC8" w:rsidRDefault="00980DC8" w:rsidP="00980DC8">
            <w:pPr>
              <w:pStyle w:val="ContactInfo"/>
              <w:jc w:val="left"/>
            </w:pPr>
            <w:r>
              <w:t>y=sin(2*pi*</w:t>
            </w:r>
            <w:proofErr w:type="gramStart"/>
            <w:r>
              <w:t>u)*</w:t>
            </w:r>
            <w:proofErr w:type="gramEnd"/>
            <w:r>
              <w:t>w;</w:t>
            </w:r>
          </w:p>
          <w:p w14:paraId="7653A725" w14:textId="77777777" w:rsidR="00980DC8" w:rsidRDefault="00980DC8" w:rsidP="00980DC8">
            <w:pPr>
              <w:pStyle w:val="ContactInfo"/>
              <w:jc w:val="left"/>
            </w:pPr>
            <w:r>
              <w:t>z=u*sin(2*pi*v);</w:t>
            </w:r>
          </w:p>
          <w:p w14:paraId="7E917C8E" w14:textId="7C17DB5D" w:rsidR="00980DC8" w:rsidRDefault="00980DC8" w:rsidP="00980DC8">
            <w:pPr>
              <w:pStyle w:val="ContactInfo"/>
              <w:jc w:val="left"/>
            </w:pPr>
            <w:r>
              <w:t>Parameters for u and v are [0 1 0 1 0 1].</w:t>
            </w:r>
          </w:p>
          <w:p w14:paraId="2E645B82" w14:textId="090B2CDC" w:rsidR="00980DC8" w:rsidRDefault="00980DC8" w:rsidP="00980DC8">
            <w:pPr>
              <w:pStyle w:val="ContactInfo"/>
              <w:jc w:val="left"/>
            </w:pPr>
            <w:r>
              <w:t>The resolution is set to [100 100 100]</w:t>
            </w:r>
          </w:p>
          <w:p w14:paraId="37E3EA6D" w14:textId="11756933" w:rsidR="00980DC8" w:rsidRDefault="00980DC8" w:rsidP="00980DC8">
            <w:pPr>
              <w:pStyle w:val="ContactInfo"/>
              <w:jc w:val="left"/>
            </w:pPr>
            <w:r>
              <w:t>The corresponding file is named ‘sin(x)_</w:t>
            </w:r>
            <w:proofErr w:type="spellStart"/>
            <w:r>
              <w:t>rs.wrl</w:t>
            </w:r>
            <w:proofErr w:type="spellEnd"/>
            <w:r>
              <w:t>’.</w:t>
            </w:r>
          </w:p>
          <w:p w14:paraId="6717CD58" w14:textId="4232F4BE" w:rsidR="00980DC8" w:rsidRDefault="00980DC8" w:rsidP="00894A4B">
            <w:pPr>
              <w:pStyle w:val="ContactInfo"/>
              <w:jc w:val="left"/>
            </w:pPr>
          </w:p>
        </w:tc>
      </w:tr>
      <w:tr w:rsidR="00FA5174" w14:paraId="77AA8399" w14:textId="77777777" w:rsidTr="00554C9F">
        <w:tc>
          <w:tcPr>
            <w:tcW w:w="8642" w:type="dxa"/>
            <w:gridSpan w:val="2"/>
          </w:tcPr>
          <w:p w14:paraId="2E7272CA" w14:textId="6E1790FE" w:rsidR="00FA5174" w:rsidRPr="00FA5174" w:rsidRDefault="00FA5174" w:rsidP="00980DC8">
            <w:pPr>
              <w:pStyle w:val="ContactInfo"/>
              <w:jc w:val="left"/>
              <w:rPr>
                <w:b/>
                <w:bCs/>
              </w:rPr>
            </w:pPr>
            <w:r>
              <w:rPr>
                <w:b/>
                <w:bCs/>
              </w:rPr>
              <w:t>Notes</w:t>
            </w:r>
          </w:p>
        </w:tc>
      </w:tr>
      <w:tr w:rsidR="00093C15" w14:paraId="48C6B3C2" w14:textId="77777777" w:rsidTr="00554C9F">
        <w:tc>
          <w:tcPr>
            <w:tcW w:w="8642" w:type="dxa"/>
            <w:gridSpan w:val="2"/>
          </w:tcPr>
          <w:p w14:paraId="4EF93081" w14:textId="1D72EA85" w:rsidR="00093C15" w:rsidRPr="00980DC8" w:rsidRDefault="00093C15" w:rsidP="00980DC8">
            <w:pPr>
              <w:pStyle w:val="ContactInfo"/>
              <w:jc w:val="left"/>
            </w:pPr>
            <w:r>
              <w:t>Both translational and rotation sweeping were used in generating the solid above.</w:t>
            </w:r>
          </w:p>
        </w:tc>
      </w:tr>
    </w:tbl>
    <w:p w14:paraId="6899C74F" w14:textId="77777777" w:rsidR="00AF1B84" w:rsidRDefault="00AF1B84" w:rsidP="00894A4B">
      <w:pPr>
        <w:pStyle w:val="ContactInfo"/>
        <w:jc w:val="left"/>
      </w:pPr>
    </w:p>
    <w:p w14:paraId="722821CA" w14:textId="77777777" w:rsidR="00894A4B" w:rsidRDefault="00894A4B" w:rsidP="00894A4B">
      <w:pPr>
        <w:pStyle w:val="ContactInfo"/>
        <w:jc w:val="left"/>
      </w:pPr>
    </w:p>
    <w:sectPr w:rsidR="00894A4B">
      <w:footerReference w:type="default" r:id="rId3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9F5C8" w14:textId="77777777" w:rsidR="00BA7026" w:rsidRDefault="00BA7026" w:rsidP="00C6554A">
      <w:pPr>
        <w:spacing w:before="0" w:after="0" w:line="240" w:lineRule="auto"/>
      </w:pPr>
      <w:r>
        <w:separator/>
      </w:r>
    </w:p>
  </w:endnote>
  <w:endnote w:type="continuationSeparator" w:id="0">
    <w:p w14:paraId="1612D7E3" w14:textId="77777777" w:rsidR="00BA7026" w:rsidRDefault="00BA702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24D16" w14:textId="77777777" w:rsidR="002066A1" w:rsidRDefault="002066A1">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4246A" w14:textId="77777777" w:rsidR="00BA7026" w:rsidRDefault="00BA7026" w:rsidP="00C6554A">
      <w:pPr>
        <w:spacing w:before="0" w:after="0" w:line="240" w:lineRule="auto"/>
      </w:pPr>
      <w:r>
        <w:separator/>
      </w:r>
    </w:p>
  </w:footnote>
  <w:footnote w:type="continuationSeparator" w:id="0">
    <w:p w14:paraId="6B364C2D" w14:textId="77777777" w:rsidR="00BA7026" w:rsidRDefault="00BA702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4"/>
    <w:rsid w:val="00093C15"/>
    <w:rsid w:val="000D1640"/>
    <w:rsid w:val="000F0B7D"/>
    <w:rsid w:val="0010098D"/>
    <w:rsid w:val="001C0F24"/>
    <w:rsid w:val="001D4E41"/>
    <w:rsid w:val="00205296"/>
    <w:rsid w:val="002066A1"/>
    <w:rsid w:val="002175C4"/>
    <w:rsid w:val="002300E5"/>
    <w:rsid w:val="002554CD"/>
    <w:rsid w:val="002565B0"/>
    <w:rsid w:val="00293B83"/>
    <w:rsid w:val="002B4294"/>
    <w:rsid w:val="002C6D4F"/>
    <w:rsid w:val="002D28AA"/>
    <w:rsid w:val="002F6D72"/>
    <w:rsid w:val="003243ED"/>
    <w:rsid w:val="00333D0D"/>
    <w:rsid w:val="003B7CE8"/>
    <w:rsid w:val="003D15B9"/>
    <w:rsid w:val="00470C48"/>
    <w:rsid w:val="004C049F"/>
    <w:rsid w:val="004C5FF0"/>
    <w:rsid w:val="005000E2"/>
    <w:rsid w:val="00523FED"/>
    <w:rsid w:val="005451F9"/>
    <w:rsid w:val="006862A6"/>
    <w:rsid w:val="006A3CE7"/>
    <w:rsid w:val="0072459D"/>
    <w:rsid w:val="00735C8C"/>
    <w:rsid w:val="007376ED"/>
    <w:rsid w:val="007D449C"/>
    <w:rsid w:val="007E16FA"/>
    <w:rsid w:val="007E5FB2"/>
    <w:rsid w:val="00894A4B"/>
    <w:rsid w:val="008C5F3D"/>
    <w:rsid w:val="008F3543"/>
    <w:rsid w:val="00980DC8"/>
    <w:rsid w:val="009810F2"/>
    <w:rsid w:val="00984AAF"/>
    <w:rsid w:val="009A3CD6"/>
    <w:rsid w:val="00A823F1"/>
    <w:rsid w:val="00A840C4"/>
    <w:rsid w:val="00AF1B84"/>
    <w:rsid w:val="00B01C79"/>
    <w:rsid w:val="00BA7026"/>
    <w:rsid w:val="00BC29FD"/>
    <w:rsid w:val="00C3214E"/>
    <w:rsid w:val="00C6554A"/>
    <w:rsid w:val="00CF5D3A"/>
    <w:rsid w:val="00DC061F"/>
    <w:rsid w:val="00DF513A"/>
    <w:rsid w:val="00E515A3"/>
    <w:rsid w:val="00ED7C44"/>
    <w:rsid w:val="00F56439"/>
    <w:rsid w:val="00F6467F"/>
    <w:rsid w:val="00FA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BDD31"/>
  <w15:chartTrackingRefBased/>
  <w15:docId w15:val="{FB4F3A9B-830B-4FAC-A742-62D22071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894A4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tty\AppData\Local\Packages\Microsoft.Office.Desktop_8wekyb3d8bbwe\LocalCache\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119</TotalTime>
  <Pages>10</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Zhang</dc:creator>
  <cp:keywords/>
  <dc:description/>
  <cp:lastModifiedBy>#ZHANG YUHAN#</cp:lastModifiedBy>
  <cp:revision>34</cp:revision>
  <dcterms:created xsi:type="dcterms:W3CDTF">2019-10-25T09:26:00Z</dcterms:created>
  <dcterms:modified xsi:type="dcterms:W3CDTF">2019-11-18T00:13:00Z</dcterms:modified>
</cp:coreProperties>
</file>